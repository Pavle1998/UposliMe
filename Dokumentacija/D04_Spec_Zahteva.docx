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661" w:rsidRDefault="00465661" w:rsidP="0046566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UposliMe</w:t>
      </w:r>
    </w:p>
    <w:p w:rsidR="00465661" w:rsidRDefault="00465661" w:rsidP="0046566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studentsko omladinske poslove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46566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23</w:t>
            </w:r>
          </w:p>
        </w:tc>
        <w:tc>
          <w:tcPr>
            <w:tcW w:w="1152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465661" w:rsidRDefault="00465661" w:rsidP="00465661">
            <w:pPr>
              <w:pStyle w:val="Tabletext"/>
            </w:pPr>
            <w:r>
              <w:rPr>
                <w:lang w:val="sr-Latn-CS"/>
              </w:rPr>
              <w:t>Pavle Kuzmanovi</w:t>
            </w:r>
            <w:r>
              <w:t>ć</w:t>
            </w:r>
          </w:p>
          <w:p w:rsidR="00465661" w:rsidRDefault="00465661" w:rsidP="00465661">
            <w:pPr>
              <w:pStyle w:val="Tabletext"/>
            </w:pPr>
            <w:r>
              <w:t>Luka Đorđević</w:t>
            </w:r>
          </w:p>
          <w:p w:rsidR="003372D3" w:rsidRPr="003372D3" w:rsidRDefault="00465661" w:rsidP="00465661">
            <w:pPr>
              <w:pStyle w:val="Tabletext"/>
              <w:rPr>
                <w:lang w:val="sr-Latn-CS"/>
              </w:rPr>
            </w:pPr>
            <w:r>
              <w:t>Stefan Atanasković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8F28B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03.04.2023</w:t>
            </w:r>
          </w:p>
        </w:tc>
        <w:tc>
          <w:tcPr>
            <w:tcW w:w="1152" w:type="dxa"/>
          </w:tcPr>
          <w:p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verzija</w:t>
            </w:r>
          </w:p>
        </w:tc>
        <w:tc>
          <w:tcPr>
            <w:tcW w:w="2304" w:type="dxa"/>
          </w:tcPr>
          <w:p w:rsidR="008F28BA" w:rsidRDefault="008F28BA" w:rsidP="008F28BA">
            <w:pPr>
              <w:pStyle w:val="Tabletext"/>
            </w:pPr>
            <w:r>
              <w:rPr>
                <w:lang w:val="sr-Latn-CS"/>
              </w:rPr>
              <w:t>Pavle Kuzmanovi</w:t>
            </w:r>
            <w:r>
              <w:t>ć</w:t>
            </w:r>
          </w:p>
          <w:p w:rsidR="008F28BA" w:rsidRDefault="008F28BA" w:rsidP="008F28BA">
            <w:pPr>
              <w:pStyle w:val="Tabletext"/>
            </w:pPr>
            <w:r>
              <w:t>Luka Đorđević</w:t>
            </w:r>
          </w:p>
          <w:p w:rsidR="003372D3" w:rsidRPr="003372D3" w:rsidRDefault="008F28BA" w:rsidP="008F28BA">
            <w:pPr>
              <w:pStyle w:val="Tabletext"/>
              <w:rPr>
                <w:lang w:val="sr-Latn-CS"/>
              </w:rPr>
            </w:pPr>
            <w:r>
              <w:t>Stefan Atanasković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B701F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06.04.2023</w:t>
            </w:r>
          </w:p>
        </w:tc>
        <w:tc>
          <w:tcPr>
            <w:tcW w:w="1152" w:type="dxa"/>
          </w:tcPr>
          <w:p w:rsidR="003372D3" w:rsidRPr="003372D3" w:rsidRDefault="00B701F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:rsidR="003372D3" w:rsidRPr="003372D3" w:rsidRDefault="00B701F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verzija</w:t>
            </w:r>
          </w:p>
        </w:tc>
        <w:tc>
          <w:tcPr>
            <w:tcW w:w="2304" w:type="dxa"/>
          </w:tcPr>
          <w:p w:rsidR="00B701F7" w:rsidRDefault="00B701F7" w:rsidP="00B701F7">
            <w:pPr>
              <w:pStyle w:val="Tabletext"/>
            </w:pPr>
            <w:r>
              <w:rPr>
                <w:lang w:val="sr-Latn-CS"/>
              </w:rPr>
              <w:t>Pavle Kuzmanovi</w:t>
            </w:r>
            <w:r>
              <w:t>ć</w:t>
            </w:r>
          </w:p>
          <w:p w:rsidR="00B701F7" w:rsidRDefault="00B701F7" w:rsidP="00B701F7">
            <w:pPr>
              <w:pStyle w:val="Tabletext"/>
            </w:pPr>
            <w:r>
              <w:t>Luka Đorđević</w:t>
            </w:r>
          </w:p>
          <w:p w:rsidR="003372D3" w:rsidRPr="003372D3" w:rsidRDefault="00B701F7" w:rsidP="00B701F7">
            <w:pPr>
              <w:pStyle w:val="Tabletext"/>
              <w:rPr>
                <w:lang w:val="sr-Latn-CS"/>
              </w:rPr>
            </w:pPr>
            <w:r>
              <w:t>Stefan Atanasković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6F298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07.04.2023</w:t>
            </w:r>
          </w:p>
        </w:tc>
        <w:tc>
          <w:tcPr>
            <w:tcW w:w="1152" w:type="dxa"/>
          </w:tcPr>
          <w:p w:rsidR="003372D3" w:rsidRPr="003372D3" w:rsidRDefault="006F298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3.0</w:t>
            </w:r>
          </w:p>
        </w:tc>
        <w:tc>
          <w:tcPr>
            <w:tcW w:w="3744" w:type="dxa"/>
          </w:tcPr>
          <w:p w:rsidR="003372D3" w:rsidRPr="003372D3" w:rsidRDefault="006F298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verzija</w:t>
            </w:r>
          </w:p>
        </w:tc>
        <w:tc>
          <w:tcPr>
            <w:tcW w:w="2304" w:type="dxa"/>
          </w:tcPr>
          <w:p w:rsidR="006F298D" w:rsidRDefault="006F298D" w:rsidP="006F298D">
            <w:pPr>
              <w:pStyle w:val="Tabletext"/>
            </w:pPr>
            <w:r>
              <w:rPr>
                <w:lang w:val="sr-Latn-CS"/>
              </w:rPr>
              <w:t>Pavle Kuzmanovi</w:t>
            </w:r>
            <w:r>
              <w:t>ć</w:t>
            </w:r>
          </w:p>
          <w:p w:rsidR="006F298D" w:rsidRDefault="006F298D" w:rsidP="006F298D">
            <w:pPr>
              <w:pStyle w:val="Tabletext"/>
            </w:pPr>
            <w:r>
              <w:t>Luka Đorđević</w:t>
            </w:r>
          </w:p>
          <w:p w:rsidR="003372D3" w:rsidRPr="003372D3" w:rsidRDefault="006F298D" w:rsidP="006F298D">
            <w:pPr>
              <w:pStyle w:val="Tabletext"/>
              <w:rPr>
                <w:lang w:val="sr-Latn-CS"/>
              </w:rPr>
            </w:pPr>
            <w:r>
              <w:t>Stefan Atanasković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Zadrugar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Zadruga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:rsidP="006F53E1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Poslodavac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 w:rsidR="006F53E1">
        <w:rPr>
          <w:noProof/>
          <w:lang w:val="sr-Latn-CS"/>
        </w:rPr>
        <w:t>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Pretraživanje poslova</w:t>
      </w:r>
      <w:r>
        <w:rPr>
          <w:noProof/>
        </w:rPr>
        <w:tab/>
      </w:r>
      <w:r w:rsidR="006F53E1">
        <w:rPr>
          <w:noProof/>
        </w:rPr>
        <w:t>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Filtriranje poslova</w:t>
      </w:r>
      <w:r>
        <w:rPr>
          <w:noProof/>
        </w:rPr>
        <w:tab/>
      </w:r>
      <w:r w:rsidR="006F53E1">
        <w:rPr>
          <w:noProof/>
        </w:rPr>
        <w:t>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Prosleđivanje oglasa zadruzi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Prihvatanje zahteva za posao</w:t>
      </w:r>
      <w:r>
        <w:rPr>
          <w:noProof/>
        </w:rPr>
        <w:tab/>
      </w:r>
      <w:r w:rsidR="006F53E1">
        <w:rPr>
          <w:noProof/>
        </w:rPr>
        <w:t>9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Odbijanje zahteva za posao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Kreiranje oglasa</w:t>
      </w:r>
      <w:r>
        <w:rPr>
          <w:noProof/>
        </w:rPr>
        <w:tab/>
      </w:r>
      <w:r w:rsidR="006F53E1">
        <w:rPr>
          <w:noProof/>
        </w:rPr>
        <w:t>10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Ažuriranje oglasa (zadruga)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Ažuriranje oglasa</w:t>
      </w:r>
      <w:r w:rsidR="006F53E1">
        <w:rPr>
          <w:noProof/>
          <w:lang w:val="sr-Latn-CS"/>
        </w:rPr>
        <w:t xml:space="preserve"> (poslodavac)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Povlačenje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Brisanje oglasa</w:t>
      </w:r>
      <w:r>
        <w:rPr>
          <w:noProof/>
        </w:rPr>
        <w:tab/>
      </w:r>
      <w:r w:rsidR="006F53E1">
        <w:rPr>
          <w:noProof/>
        </w:rPr>
        <w:t>11</w:t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Ocenjivanje</w:t>
      </w:r>
      <w:r>
        <w:rPr>
          <w:noProof/>
        </w:rPr>
        <w:tab/>
      </w:r>
      <w:r w:rsidR="006F53E1">
        <w:rPr>
          <w:noProof/>
        </w:rPr>
        <w:t>12</w:t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Apliciranje na oglas</w:t>
      </w:r>
      <w:r>
        <w:rPr>
          <w:noProof/>
        </w:rPr>
        <w:tab/>
      </w:r>
      <w:r w:rsidR="006F53E1">
        <w:rPr>
          <w:noProof/>
        </w:rPr>
        <w:t>12</w:t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Otkazivanje aplikacije na oglas</w:t>
      </w:r>
      <w:r>
        <w:rPr>
          <w:noProof/>
        </w:rPr>
        <w:tab/>
      </w:r>
      <w:r w:rsidR="006F53E1">
        <w:rPr>
          <w:noProof/>
        </w:rPr>
        <w:t>13</w:t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Prihvatanje zadrugara na posao</w:t>
      </w:r>
      <w:r>
        <w:rPr>
          <w:noProof/>
        </w:rPr>
        <w:tab/>
      </w:r>
      <w:r w:rsidR="006F53E1">
        <w:rPr>
          <w:noProof/>
        </w:rPr>
        <w:t>13</w:t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Kreiranje ugovora</w:t>
      </w:r>
      <w:r>
        <w:rPr>
          <w:noProof/>
        </w:rPr>
        <w:tab/>
      </w:r>
      <w:r w:rsidR="006F53E1">
        <w:rPr>
          <w:noProof/>
        </w:rPr>
        <w:t>13</w:t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="006F53E1">
        <w:rPr>
          <w:noProof/>
          <w:lang w:val="sr-Latn-CS"/>
        </w:rPr>
        <w:t>Ažuriranje podataka korisničkih profila</w:t>
      </w:r>
      <w:r>
        <w:rPr>
          <w:noProof/>
        </w:rPr>
        <w:tab/>
      </w:r>
      <w:r w:rsidR="006F53E1">
        <w:rPr>
          <w:noProof/>
        </w:rPr>
        <w:t>14</w:t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6F53E1">
        <w:rPr>
          <w:noProof/>
        </w:rPr>
        <w:t>15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6F53E1">
        <w:rPr>
          <w:noProof/>
        </w:rPr>
        <w:t>15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 w:rsidR="006F53E1">
        <w:rPr>
          <w:noProof/>
        </w:rPr>
        <w:t>15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6F53E1">
        <w:rPr>
          <w:noProof/>
        </w:rPr>
        <w:t>15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6F53E1">
        <w:rPr>
          <w:noProof/>
        </w:rPr>
        <w:t>16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6F53E1">
        <w:rPr>
          <w:noProof/>
        </w:rPr>
        <w:t>16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6F53E1">
        <w:rPr>
          <w:noProof/>
        </w:rPr>
        <w:t>16</w:t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465661">
        <w:rPr>
          <w:lang w:val="sr-Latn-CS"/>
        </w:rPr>
        <w:t>UposliMe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65661">
        <w:rPr>
          <w:lang w:val="sr-Latn-CS"/>
        </w:rPr>
        <w:t xml:space="preserve">UposliMe </w:t>
      </w:r>
      <w:r>
        <w:rPr>
          <w:lang w:val="sr-Latn-CS"/>
        </w:rPr>
        <w:t xml:space="preserve">portal koji će biti razvijen od strane </w:t>
      </w:r>
      <w:r w:rsidR="00465661">
        <w:rPr>
          <w:lang w:val="sr-Latn-CS"/>
        </w:rPr>
        <w:t>Dominus</w:t>
      </w:r>
      <w:r>
        <w:rPr>
          <w:lang w:val="sr-Latn-CS"/>
        </w:rPr>
        <w:t xml:space="preserve">-a. </w:t>
      </w:r>
      <w:r w:rsidR="00465661">
        <w:rPr>
          <w:lang w:val="sr-Latn-CS"/>
        </w:rPr>
        <w:t xml:space="preserve">UposliMe </w:t>
      </w:r>
      <w:r>
        <w:rPr>
          <w:lang w:val="sr-Latn-CS"/>
        </w:rPr>
        <w:t xml:space="preserve">predstavlja </w:t>
      </w:r>
      <w:r w:rsidR="00465661">
        <w:rPr>
          <w:lang w:val="sr-Latn-CS"/>
        </w:rPr>
        <w:t>naziv</w:t>
      </w:r>
      <w:r>
        <w:rPr>
          <w:lang w:val="sr-Latn-CS"/>
        </w:rPr>
        <w:t xml:space="preserve"> </w:t>
      </w:r>
      <w:r w:rsidR="00465661">
        <w:rPr>
          <w:lang w:val="sr-Latn-CS"/>
        </w:rPr>
        <w:t>web aplikacije za studentsko omladinske poslove</w:t>
      </w:r>
      <w:r w:rsidR="00DE518F">
        <w:rPr>
          <w:lang w:val="sr-Latn-CS"/>
        </w:rPr>
        <w:t xml:space="preserve">. </w:t>
      </w:r>
      <w:r w:rsidR="00465661">
        <w:rPr>
          <w:lang w:val="sr-Latn-CS"/>
        </w:rPr>
        <w:t xml:space="preserve">Sistem </w:t>
      </w:r>
      <w:r w:rsidR="00465661" w:rsidRPr="00A22BAC">
        <w:rPr>
          <w:lang w:val="sr-Latn-RS"/>
        </w:rPr>
        <w:t xml:space="preserve">će omogućiti </w:t>
      </w:r>
      <w:r w:rsidR="00465661">
        <w:rPr>
          <w:lang w:val="sr-Latn-RS"/>
        </w:rPr>
        <w:t xml:space="preserve">zadrugarima </w:t>
      </w:r>
      <w:r w:rsidR="00465661" w:rsidRPr="00A22BAC">
        <w:rPr>
          <w:lang w:val="sr-Latn-RS"/>
        </w:rPr>
        <w:t xml:space="preserve">efikasno </w:t>
      </w:r>
      <w:r w:rsidR="006F298D">
        <w:rPr>
          <w:lang w:val="sr-Latn-RS"/>
        </w:rPr>
        <w:t>prikazivanje</w:t>
      </w:r>
      <w:r w:rsidR="00465661">
        <w:rPr>
          <w:lang w:val="sr-Latn-RS"/>
        </w:rPr>
        <w:t xml:space="preserve"> i</w:t>
      </w:r>
      <w:r w:rsidR="00465661" w:rsidRPr="00A22BAC">
        <w:rPr>
          <w:lang w:val="sr-Latn-RS"/>
        </w:rPr>
        <w:t xml:space="preserve"> pretraživanje </w:t>
      </w:r>
      <w:r w:rsidR="00465661">
        <w:rPr>
          <w:lang w:val="sr-Latn-RS"/>
        </w:rPr>
        <w:t>poslova, kao i apliciranje na iste, dok će poslodavcima pružiti mogućnost brzog i efikasnog pronalaska ispomoći.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46566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UposliMe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UposliMe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23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Dominus</w:t>
      </w:r>
      <w:r w:rsidR="00DE518F" w:rsidRPr="006F61C6">
        <w:rPr>
          <w:lang w:val="sr-Latn-CS"/>
        </w:rPr>
        <w:t>.</w:t>
      </w:r>
    </w:p>
    <w:p w:rsidR="00DE518F" w:rsidRPr="006F61C6" w:rsidRDefault="0046566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UposliMe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2023</w:t>
      </w:r>
      <w:r w:rsidR="00DE518F">
        <w:rPr>
          <w:lang w:val="sr-Latn-CS"/>
        </w:rPr>
        <w:t xml:space="preserve">, </w:t>
      </w:r>
      <w:r>
        <w:rPr>
          <w:lang w:val="sr-Latn-CS"/>
        </w:rPr>
        <w:t>Dominus</w:t>
      </w:r>
      <w:r w:rsidR="00DE518F">
        <w:rPr>
          <w:lang w:val="sr-Latn-CS"/>
        </w:rPr>
        <w:t>.</w:t>
      </w:r>
    </w:p>
    <w:p w:rsidR="00DE518F" w:rsidRDefault="0046566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UposliMe </w:t>
      </w:r>
      <w:r w:rsidR="00DE518F">
        <w:rPr>
          <w:lang w:val="sr-Latn-CS"/>
        </w:rPr>
        <w:t xml:space="preserve">– Plan realizacije projekta, V1.0, </w:t>
      </w:r>
      <w:r>
        <w:rPr>
          <w:lang w:val="sr-Latn-CS"/>
        </w:rPr>
        <w:t>2023</w:t>
      </w:r>
      <w:r w:rsidR="00DE518F">
        <w:rPr>
          <w:lang w:val="sr-Latn-CS"/>
        </w:rPr>
        <w:t xml:space="preserve">, </w:t>
      </w:r>
      <w:r>
        <w:rPr>
          <w:lang w:val="sr-Latn-CS"/>
        </w:rPr>
        <w:t>Dominus</w:t>
      </w:r>
      <w:r w:rsidR="00DE518F">
        <w:rPr>
          <w:lang w:val="sr-Latn-CS"/>
        </w:rPr>
        <w:t>.</w:t>
      </w:r>
    </w:p>
    <w:p w:rsidR="00397DD2" w:rsidRDefault="0046566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UposliMe </w:t>
      </w:r>
      <w:r w:rsidR="00397DD2">
        <w:rPr>
          <w:lang w:val="sr-Latn-CS"/>
        </w:rPr>
        <w:t xml:space="preserve">– Vizija sistema, V1.0, </w:t>
      </w:r>
      <w:r>
        <w:rPr>
          <w:lang w:val="sr-Latn-CS"/>
        </w:rPr>
        <w:t>2023</w:t>
      </w:r>
      <w:r w:rsidR="00397DD2">
        <w:rPr>
          <w:lang w:val="sr-Latn-CS"/>
        </w:rPr>
        <w:t xml:space="preserve">, </w:t>
      </w:r>
      <w:r>
        <w:rPr>
          <w:lang w:val="sr-Latn-CS"/>
        </w:rPr>
        <w:t>Dominus</w:t>
      </w:r>
      <w:r w:rsidR="00397DD2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465661">
        <w:rPr>
          <w:lang w:val="sr-Latn-CS"/>
        </w:rPr>
        <w:t>UposliMe</w:t>
      </w:r>
      <w:r w:rsidR="00E177E4">
        <w:rPr>
          <w:lang w:val="sr-Latn-CS"/>
        </w:rPr>
        <w:t xml:space="preserve"> portala prikazan je na sledećoj slici:</w:t>
      </w:r>
    </w:p>
    <w:p w:rsidR="0020422A" w:rsidRDefault="00D22600" w:rsidP="0020422A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>
            <wp:extent cx="4964687" cy="3645544"/>
            <wp:effectExtent l="0" t="0" r="7620" b="0"/>
            <wp:docPr id="210961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1095" name="Picture 21096110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61" cy="36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>Slučajevi korišćenja</w:t>
      </w:r>
      <w:r w:rsidR="00E35F70">
        <w:rPr>
          <w:lang w:val="sr-Latn-CS"/>
        </w:rPr>
        <w:t xml:space="preserve"> pristup/izmena podataka na portalu, kreiranje/brisanje/azuriranje oglasa, apliciranje/otkazivanje prijave za posao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E35F70" w:rsidRPr="00E35F70">
        <w:rPr>
          <w:i/>
          <w:iCs/>
          <w:lang w:val="sr-Latn-CS"/>
        </w:rPr>
        <w:t>pristup/izmena podataka na portalu</w:t>
      </w:r>
      <w:r w:rsidR="00E35F70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962138" w:rsidRDefault="00BF69E0" w:rsidP="004E4574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>
            <wp:extent cx="3717235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15" cy="357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E35F70" w:rsidRPr="00E35F70">
        <w:rPr>
          <w:i/>
          <w:iCs/>
          <w:lang w:val="sr-Latn-CS"/>
        </w:rPr>
        <w:t>kreiranje/brisanje/azuriranje oglasa</w:t>
      </w:r>
      <w:r w:rsidR="00E35F70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6E5E1D" w:rsidRDefault="00E35F70" w:rsidP="004E4574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>
            <wp:extent cx="2692400" cy="21735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534" cy="217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E35F70" w:rsidRPr="00E35F70">
        <w:rPr>
          <w:i/>
          <w:iCs/>
          <w:lang w:val="sr-Latn-CS"/>
        </w:rPr>
        <w:t>apliciranje/otkazivanje prijave za posao</w:t>
      </w:r>
      <w:r w:rsidR="00E35F70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9458D3" w:rsidRDefault="00E35F70" w:rsidP="004E4574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>
            <wp:extent cx="3378200" cy="19946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03" cy="200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E35F70">
        <w:rPr>
          <w:lang w:val="sr-Latn-CS"/>
        </w:rPr>
        <w:t>UposliMe</w:t>
      </w:r>
      <w:r>
        <w:rPr>
          <w:lang w:val="sr-Latn-CS"/>
        </w:rPr>
        <w:t>:</w:t>
      </w:r>
    </w:p>
    <w:p w:rsidR="006E5E1D" w:rsidRDefault="00E35F70" w:rsidP="006E5E1D">
      <w:pPr>
        <w:pStyle w:val="Heading2"/>
        <w:rPr>
          <w:lang w:val="sr-Latn-CS"/>
        </w:rPr>
      </w:pPr>
      <w:r>
        <w:rPr>
          <w:lang w:val="sr-Latn-CS"/>
        </w:rPr>
        <w:t>Zadrugar</w:t>
      </w:r>
    </w:p>
    <w:p w:rsidR="00BF69E0" w:rsidRPr="00BF69E0" w:rsidRDefault="00BF69E0" w:rsidP="00BF69E0">
      <w:pPr>
        <w:pStyle w:val="BodyText"/>
        <w:rPr>
          <w:lang w:val="sr-Latn-RS"/>
        </w:rPr>
      </w:pPr>
      <w:r>
        <w:t xml:space="preserve">Zadrugar </w:t>
      </w:r>
      <w:r>
        <w:rPr>
          <w:lang w:val="sr-Latn-CS"/>
        </w:rPr>
        <w:t xml:space="preserve">je profil korisnika koji </w:t>
      </w:r>
      <w:r>
        <w:t>ima mogućnost da aplicira na oglas, da otkaže zahtev, da oceni/prokomentariše poslodavca za koga je odradio neki posao.</w:t>
      </w:r>
    </w:p>
    <w:p w:rsidR="006E5E1D" w:rsidRPr="003372D3" w:rsidRDefault="00E35F70" w:rsidP="006E5E1D">
      <w:pPr>
        <w:pStyle w:val="Heading2"/>
        <w:rPr>
          <w:lang w:val="sr-Latn-CS"/>
        </w:rPr>
      </w:pPr>
      <w:r>
        <w:rPr>
          <w:lang w:val="sr-Latn-CS"/>
        </w:rPr>
        <w:t>Zadruga</w:t>
      </w:r>
    </w:p>
    <w:p w:rsidR="0020422A" w:rsidRPr="00BF69E0" w:rsidRDefault="00BF69E0" w:rsidP="00BF69E0">
      <w:pPr>
        <w:pStyle w:val="BodyText"/>
        <w:rPr>
          <w:b/>
          <w:lang w:val="sr-Latn-RS"/>
        </w:rPr>
      </w:pPr>
      <w:r>
        <w:rPr>
          <w:lang w:val="sr-Latn-CS"/>
        </w:rPr>
        <w:t>Zadruga</w:t>
      </w:r>
      <w:r w:rsidR="00D27246">
        <w:rPr>
          <w:lang w:val="sr-Latn-CS"/>
        </w:rPr>
        <w:t xml:space="preserve"> 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 </w:t>
      </w:r>
      <w:r>
        <w:t xml:space="preserve">ima mogućnost prihvatanja/odbijanja zahteva za oglašavanje posla, ažuriranja/brisanja oglasa, kreiranja ugovora. </w:t>
      </w:r>
    </w:p>
    <w:p w:rsidR="006E5E1D" w:rsidRDefault="00E35F70" w:rsidP="006E5E1D">
      <w:pPr>
        <w:pStyle w:val="Heading2"/>
        <w:rPr>
          <w:lang w:val="sr-Latn-CS"/>
        </w:rPr>
      </w:pPr>
      <w:r>
        <w:rPr>
          <w:lang w:val="sr-Latn-CS"/>
        </w:rPr>
        <w:t>Poslodavac</w:t>
      </w:r>
    </w:p>
    <w:p w:rsidR="00BF69E0" w:rsidRPr="00BF69E0" w:rsidRDefault="00BF69E0" w:rsidP="00BF69E0">
      <w:pPr>
        <w:pStyle w:val="BodyText"/>
        <w:rPr>
          <w:lang w:val="sr-Latn-RS"/>
        </w:rPr>
      </w:pPr>
      <w:r>
        <w:rPr>
          <w:lang w:val="sr-Latn-RS"/>
        </w:rPr>
        <w:t xml:space="preserve">Poslodavac </w:t>
      </w:r>
      <w:r>
        <w:rPr>
          <w:lang w:val="sr-Latn-CS"/>
        </w:rPr>
        <w:t xml:space="preserve">je profil korisnika koji </w:t>
      </w:r>
      <w:r>
        <w:rPr>
          <w:lang w:val="sr-Latn-RS"/>
        </w:rPr>
        <w:t>ima mogućnost odabira zadruge preko koje planira da oglasi posao, komentarisanja/ocenjivanja radnika, zahtevanja povlačenja/ažuriranja oglasa i eventualnog odbijanja radnika.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5" w:name="_Toc163018895"/>
      <w:r>
        <w:rPr>
          <w:lang w:val="sr-Latn-CS"/>
        </w:rPr>
        <w:t>Administrator</w:t>
      </w:r>
      <w:bookmarkEnd w:id="5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6" w:name="_Toc163018896"/>
      <w:r>
        <w:rPr>
          <w:lang w:val="sr-Latn-CS"/>
        </w:rPr>
        <w:t>Opis slučajeva korišćenja</w:t>
      </w:r>
      <w:bookmarkEnd w:id="6"/>
    </w:p>
    <w:p w:rsidR="00786068" w:rsidRPr="003372D3" w:rsidRDefault="00DC12A0" w:rsidP="00786068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482D8C" w:rsidRPr="00482D8C" w:rsidRDefault="00482D8C" w:rsidP="00482D8C">
      <w:pPr>
        <w:pStyle w:val="NormalWeb"/>
        <w:ind w:left="720"/>
        <w:rPr>
          <w:sz w:val="20"/>
          <w:szCs w:val="20"/>
        </w:rPr>
      </w:pPr>
      <w:r w:rsidRPr="00482D8C">
        <w:rPr>
          <w:sz w:val="20"/>
          <w:szCs w:val="20"/>
        </w:rPr>
        <w:t>Prijavljivanje korisnika na portal u cilju pristupa specifičnim funkcijama koje zahtevaju autorizaciju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482D8C" w:rsidP="00EB10DF">
      <w:pPr>
        <w:pStyle w:val="BodyText"/>
        <w:rPr>
          <w:lang w:val="sr-Latn-CS"/>
        </w:rPr>
      </w:pPr>
      <w:r>
        <w:rPr>
          <w:lang w:val="sr-Latn-CS"/>
        </w:rPr>
        <w:t>Zadrugar</w:t>
      </w:r>
      <w:r w:rsidR="007E0B43">
        <w:rPr>
          <w:lang w:val="sr-Latn-CS"/>
        </w:rPr>
        <w:t xml:space="preserve">, </w:t>
      </w:r>
      <w:r>
        <w:rPr>
          <w:lang w:val="sr-Latn-CS"/>
        </w:rPr>
        <w:t>Zadruga</w:t>
      </w:r>
      <w:r w:rsidR="007E0B43">
        <w:rPr>
          <w:lang w:val="sr-Latn-CS"/>
        </w:rPr>
        <w:t xml:space="preserve">, </w:t>
      </w:r>
      <w:r>
        <w:rPr>
          <w:lang w:val="sr-Latn-CS"/>
        </w:rPr>
        <w:t>Poslodavac</w:t>
      </w:r>
      <w:r w:rsidR="007E0B43">
        <w:rPr>
          <w:lang w:val="sr-Latn-CS"/>
        </w:rPr>
        <w:t>, Administrator.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482D8C" w:rsidRDefault="00482D8C" w:rsidP="00482D8C">
      <w:pPr>
        <w:pStyle w:val="NormalWeb"/>
        <w:ind w:firstLine="720"/>
      </w:pPr>
      <w:r w:rsidRPr="00482D8C">
        <w:rPr>
          <w:sz w:val="20"/>
          <w:szCs w:val="20"/>
        </w:rPr>
        <w:t>Korisnik nije trenutno prijavljen</w:t>
      </w:r>
      <w:r>
        <w:t xml:space="preserve">. 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482D8C" w:rsidRPr="00482D8C" w:rsidRDefault="00482D8C" w:rsidP="00482D8C">
      <w:pPr>
        <w:pStyle w:val="NormalWeb"/>
        <w:ind w:left="720" w:firstLine="720"/>
        <w:rPr>
          <w:sz w:val="20"/>
          <w:szCs w:val="20"/>
        </w:rPr>
      </w:pPr>
      <w:r w:rsidRPr="00482D8C">
        <w:rPr>
          <w:sz w:val="20"/>
          <w:szCs w:val="20"/>
        </w:rPr>
        <w:t xml:space="preserve">1. Korisnik bira opciju prijavljivanje. </w:t>
      </w:r>
    </w:p>
    <w:p w:rsidR="00482D8C" w:rsidRPr="00482D8C" w:rsidRDefault="00482D8C" w:rsidP="00482D8C">
      <w:pPr>
        <w:pStyle w:val="NormalWeb"/>
        <w:ind w:left="720" w:firstLine="720"/>
        <w:rPr>
          <w:sz w:val="20"/>
          <w:szCs w:val="20"/>
        </w:rPr>
      </w:pPr>
      <w:r w:rsidRPr="00482D8C">
        <w:rPr>
          <w:sz w:val="20"/>
          <w:szCs w:val="20"/>
        </w:rPr>
        <w:lastRenderedPageBreak/>
        <w:t xml:space="preserve">2. Prikazuje se forma za prijavljivanje. </w:t>
      </w:r>
    </w:p>
    <w:p w:rsidR="00482D8C" w:rsidRPr="00482D8C" w:rsidRDefault="00482D8C" w:rsidP="00482D8C">
      <w:pPr>
        <w:pStyle w:val="NormalWeb"/>
        <w:ind w:left="1440"/>
        <w:rPr>
          <w:sz w:val="20"/>
          <w:szCs w:val="20"/>
        </w:rPr>
      </w:pPr>
      <w:r w:rsidRPr="00482D8C">
        <w:rPr>
          <w:sz w:val="20"/>
          <w:szCs w:val="20"/>
        </w:rPr>
        <w:t xml:space="preserve">3. Korisnik unosi korisničko ime i lozinku, te nakon toga aktivira komandu Prijavi se. </w:t>
      </w:r>
    </w:p>
    <w:p w:rsidR="00482D8C" w:rsidRPr="00482D8C" w:rsidRDefault="00482D8C" w:rsidP="00482D8C">
      <w:pPr>
        <w:pStyle w:val="NormalWeb"/>
        <w:ind w:left="720" w:firstLine="720"/>
        <w:rPr>
          <w:sz w:val="20"/>
          <w:szCs w:val="20"/>
        </w:rPr>
      </w:pPr>
      <w:r w:rsidRPr="00482D8C">
        <w:rPr>
          <w:sz w:val="20"/>
          <w:szCs w:val="20"/>
        </w:rPr>
        <w:t xml:space="preserve">4. Uneti podaci se proveravaju [izuzetak: pogrešno korisničko ime i/ili lozinka]. </w:t>
      </w:r>
    </w:p>
    <w:p w:rsidR="00482D8C" w:rsidRPr="00482D8C" w:rsidRDefault="00482D8C" w:rsidP="00482D8C">
      <w:pPr>
        <w:pStyle w:val="NormalWeb"/>
        <w:ind w:left="720" w:firstLine="720"/>
        <w:rPr>
          <w:sz w:val="20"/>
          <w:szCs w:val="20"/>
        </w:rPr>
      </w:pPr>
      <w:r w:rsidRPr="00482D8C">
        <w:rPr>
          <w:sz w:val="20"/>
          <w:szCs w:val="20"/>
        </w:rPr>
        <w:t xml:space="preserve">5. Generiše se jedinstveni identifikator sesije (SID). </w:t>
      </w:r>
    </w:p>
    <w:p w:rsidR="00482D8C" w:rsidRPr="00482D8C" w:rsidRDefault="00482D8C" w:rsidP="00482D8C">
      <w:pPr>
        <w:pStyle w:val="NormalWeb"/>
        <w:ind w:left="720" w:firstLine="720"/>
        <w:rPr>
          <w:sz w:val="20"/>
          <w:szCs w:val="20"/>
        </w:rPr>
      </w:pPr>
      <w:r w:rsidRPr="00482D8C">
        <w:rPr>
          <w:sz w:val="20"/>
          <w:szCs w:val="20"/>
        </w:rPr>
        <w:t>6. Osvežava se polazna stranica sa SID-om kao parametrom.</w:t>
      </w:r>
    </w:p>
    <w:p w:rsidR="00482D8C" w:rsidRPr="00482D8C" w:rsidRDefault="00482D8C" w:rsidP="00482D8C">
      <w:pPr>
        <w:pStyle w:val="NormalWeb"/>
        <w:ind w:left="720"/>
        <w:rPr>
          <w:sz w:val="20"/>
          <w:szCs w:val="20"/>
        </w:rPr>
      </w:pPr>
      <w:bookmarkStart w:id="7" w:name="_Toc163018898"/>
      <w:r w:rsidRPr="00482D8C">
        <w:rPr>
          <w:b/>
          <w:bCs/>
          <w:sz w:val="20"/>
          <w:szCs w:val="20"/>
        </w:rPr>
        <w:t>Izuzeci</w:t>
      </w:r>
      <w:r w:rsidRPr="00482D8C">
        <w:rPr>
          <w:sz w:val="20"/>
          <w:szCs w:val="20"/>
        </w:rPr>
        <w:t xml:space="preserve">: </w:t>
      </w:r>
    </w:p>
    <w:p w:rsidR="00482D8C" w:rsidRPr="00482D8C" w:rsidRDefault="00482D8C" w:rsidP="00482D8C">
      <w:pPr>
        <w:pStyle w:val="NormalWeb"/>
        <w:ind w:left="720"/>
        <w:rPr>
          <w:sz w:val="20"/>
          <w:szCs w:val="20"/>
        </w:rPr>
      </w:pPr>
      <w:r w:rsidRPr="00482D8C">
        <w:rPr>
          <w:sz w:val="20"/>
          <w:szCs w:val="20"/>
        </w:rPr>
        <w:t xml:space="preserve">[Pogrešno korisničko ime i/ili lozinka] Prikazuje se obaveštenje na formi za prijavljivanje. </w:t>
      </w:r>
    </w:p>
    <w:p w:rsidR="00482D8C" w:rsidRPr="00482D8C" w:rsidRDefault="00482D8C" w:rsidP="00482D8C">
      <w:pPr>
        <w:pStyle w:val="NormalWeb"/>
        <w:ind w:left="720"/>
        <w:rPr>
          <w:sz w:val="20"/>
          <w:szCs w:val="20"/>
        </w:rPr>
      </w:pPr>
      <w:r w:rsidRPr="00482D8C">
        <w:rPr>
          <w:b/>
          <w:bCs/>
          <w:sz w:val="20"/>
          <w:szCs w:val="20"/>
        </w:rPr>
        <w:t>Posledice</w:t>
      </w:r>
      <w:r w:rsidRPr="00482D8C">
        <w:rPr>
          <w:sz w:val="20"/>
          <w:szCs w:val="20"/>
        </w:rPr>
        <w:t xml:space="preserve">: </w:t>
      </w:r>
    </w:p>
    <w:p w:rsidR="00482D8C" w:rsidRDefault="00482D8C" w:rsidP="00482D8C">
      <w:pPr>
        <w:pStyle w:val="NormalWeb"/>
        <w:ind w:left="720"/>
        <w:rPr>
          <w:sz w:val="20"/>
          <w:szCs w:val="20"/>
        </w:rPr>
      </w:pPr>
      <w:r w:rsidRPr="00482D8C">
        <w:rPr>
          <w:sz w:val="20"/>
          <w:szCs w:val="20"/>
        </w:rPr>
        <w:t xml:space="preserve">Korisnik je prijavljen na portal i ima pristup specifičnim opcijama u skladu sa svojim privilegijama. </w:t>
      </w:r>
    </w:p>
    <w:p w:rsidR="00F75F4C" w:rsidRPr="00F75F4C" w:rsidRDefault="00F75F4C" w:rsidP="00F75F4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5333F6" w:rsidRPr="00482D8C" w:rsidRDefault="005333F6" w:rsidP="005333F6">
      <w:pPr>
        <w:pStyle w:val="NormalWeb"/>
        <w:ind w:left="1440"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50284" cy="4496161"/>
            <wp:effectExtent l="0" t="0" r="7620" b="0"/>
            <wp:docPr id="8446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4574" name="Picture 8446545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18" cy="45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:rsidR="00786068" w:rsidRPr="003372D3" w:rsidRDefault="00482D8C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Pretra</w:t>
      </w:r>
      <w:r w:rsidR="006F298D">
        <w:rPr>
          <w:lang w:val="sr-Latn-CS"/>
        </w:rPr>
        <w:t>ž</w:t>
      </w:r>
      <w:r>
        <w:rPr>
          <w:lang w:val="sr-Latn-CS"/>
        </w:rPr>
        <w:t>ivanje poslova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</w:t>
      </w:r>
      <w:r w:rsidR="00595A41">
        <w:rPr>
          <w:lang w:val="sr-Latn-CS"/>
        </w:rPr>
        <w:t>oglasima za poslove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595A41" w:rsidRDefault="00595A41" w:rsidP="00595A41">
      <w:pPr>
        <w:pStyle w:val="BodyText"/>
        <w:rPr>
          <w:lang w:val="sr-Latn-CS"/>
        </w:rPr>
      </w:pPr>
      <w:r>
        <w:rPr>
          <w:lang w:val="sr-Latn-CS"/>
        </w:rPr>
        <w:t>Zadrugar, Zadruga,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F298D" w:rsidP="007E0B43">
      <w:pPr>
        <w:pStyle w:val="BodyText"/>
        <w:rPr>
          <w:lang w:val="sr-Latn-CS"/>
        </w:rPr>
      </w:pPr>
      <w:r>
        <w:rPr>
          <w:lang w:val="sr-Latn-CS"/>
        </w:rPr>
        <w:t>Akter mora</w:t>
      </w:r>
      <w:r w:rsidR="00595A41">
        <w:rPr>
          <w:lang w:val="sr-Latn-CS"/>
        </w:rPr>
        <w:t xml:space="preserve"> </w:t>
      </w:r>
      <w:r>
        <w:rPr>
          <w:lang w:val="sr-Latn-CS"/>
        </w:rPr>
        <w:t xml:space="preserve">biti </w:t>
      </w:r>
      <w:r w:rsidR="00595A41">
        <w:rPr>
          <w:lang w:val="sr-Latn-CS"/>
        </w:rPr>
        <w:t xml:space="preserve">prijavljen i </w:t>
      </w:r>
      <w:r>
        <w:rPr>
          <w:lang w:val="sr-Latn-CS"/>
        </w:rPr>
        <w:t>moraju da</w:t>
      </w:r>
      <w:r w:rsidR="00595A41">
        <w:rPr>
          <w:lang w:val="sr-Latn-CS"/>
        </w:rPr>
        <w:t xml:space="preserve"> postoje poslovi</w:t>
      </w:r>
      <w:r w:rsidR="0093229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95A41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Po prijavljivanju prikazuje se 10 najnovijih oglasa</w:t>
      </w:r>
      <w:r w:rsidR="00D270AF">
        <w:rPr>
          <w:lang w:val="sr-Latn-CS"/>
        </w:rPr>
        <w:t>.</w:t>
      </w:r>
    </w:p>
    <w:p w:rsidR="00D270AF" w:rsidRDefault="00595A41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Eventualnim klikom na dugme Sledece ucitava se narednih 10 oglasa.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F95DC1" w:rsidP="00D270AF">
      <w:pPr>
        <w:pStyle w:val="BodyText"/>
        <w:rPr>
          <w:lang w:val="sr-Latn-CS"/>
        </w:rPr>
      </w:pPr>
      <w:r>
        <w:rPr>
          <w:lang w:val="sr-Latn-CS"/>
        </w:rPr>
        <w:t>Učitana stranica sadži 10 poslova</w:t>
      </w:r>
      <w:r w:rsidR="00932297">
        <w:rPr>
          <w:lang w:val="sr-Latn-CS"/>
        </w:rPr>
        <w:t>.</w:t>
      </w:r>
    </w:p>
    <w:p w:rsidR="00786068" w:rsidRPr="003372D3" w:rsidRDefault="00F95DC1" w:rsidP="00786068">
      <w:pPr>
        <w:pStyle w:val="Heading2"/>
        <w:rPr>
          <w:lang w:val="sr-Latn-CS"/>
        </w:rPr>
      </w:pPr>
      <w:r>
        <w:rPr>
          <w:lang w:val="sr-Latn-CS"/>
        </w:rPr>
        <w:t>Filtriranje poslova</w:t>
      </w:r>
    </w:p>
    <w:p w:rsidR="00F95DC1" w:rsidRPr="007E0B43" w:rsidRDefault="00F95DC1" w:rsidP="00F95DC1">
      <w:pPr>
        <w:pStyle w:val="BodyText"/>
        <w:keepNext/>
        <w:rPr>
          <w:b/>
          <w:bCs/>
          <w:lang w:val="sr-Latn-CS"/>
        </w:rPr>
      </w:pPr>
      <w:bookmarkStart w:id="8" w:name="_Toc163018900"/>
      <w:r w:rsidRPr="007E0B43">
        <w:rPr>
          <w:b/>
          <w:bCs/>
          <w:lang w:val="sr-Latn-CS"/>
        </w:rPr>
        <w:t>Kratak opis:</w:t>
      </w:r>
    </w:p>
    <w:p w:rsidR="00F95DC1" w:rsidRDefault="00F95DC1" w:rsidP="00F95DC1">
      <w:pPr>
        <w:pStyle w:val="BodyText"/>
        <w:rPr>
          <w:lang w:val="sr-Latn-CS"/>
        </w:rPr>
      </w:pPr>
      <w:r>
        <w:rPr>
          <w:lang w:val="sr-Latn-CS"/>
        </w:rPr>
        <w:t>Prikaz stranice portala sa oglasima za poslove koji ispujnavaju zadate uslove.</w:t>
      </w:r>
    </w:p>
    <w:p w:rsidR="00F95DC1" w:rsidRPr="007E0B43" w:rsidRDefault="00F95DC1" w:rsidP="00F95D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F95DC1" w:rsidRDefault="00F95DC1" w:rsidP="00F95DC1">
      <w:pPr>
        <w:pStyle w:val="BodyText"/>
        <w:rPr>
          <w:lang w:val="sr-Latn-CS"/>
        </w:rPr>
      </w:pPr>
      <w:r>
        <w:rPr>
          <w:lang w:val="sr-Latn-CS"/>
        </w:rPr>
        <w:t>Zadrugar, Zadruga, Administrator.</w:t>
      </w:r>
    </w:p>
    <w:p w:rsidR="00F95DC1" w:rsidRPr="007E0B43" w:rsidRDefault="00F95DC1" w:rsidP="00F95D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F95DC1" w:rsidRDefault="00F95DC1" w:rsidP="00F95DC1">
      <w:pPr>
        <w:pStyle w:val="BodyText"/>
        <w:rPr>
          <w:lang w:val="sr-Latn-CS"/>
        </w:rPr>
      </w:pPr>
      <w:r>
        <w:rPr>
          <w:lang w:val="sr-Latn-CS"/>
        </w:rPr>
        <w:t>Da bude prijavljen i da postoje poslovi.</w:t>
      </w:r>
    </w:p>
    <w:p w:rsidR="00F95DC1" w:rsidRPr="007E0B43" w:rsidRDefault="00F95DC1" w:rsidP="00F95D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F95DC1" w:rsidRDefault="00F95DC1" w:rsidP="00F95DC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 prijavljivanju prikazuje se 10 najnovijih oglasa.</w:t>
      </w:r>
    </w:p>
    <w:p w:rsidR="00F95DC1" w:rsidRDefault="00F95DC1" w:rsidP="00F95DC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primenjuje zeljene filtere.</w:t>
      </w:r>
    </w:p>
    <w:p w:rsidR="00F95DC1" w:rsidRDefault="00F95DC1" w:rsidP="00F95DC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Klikom na dugme Primeni, na tekucoj stranici se prikazuju poslovi koji ispunjavaju odabrane uslove.</w:t>
      </w:r>
    </w:p>
    <w:p w:rsidR="00F95DC1" w:rsidRPr="007E0B43" w:rsidRDefault="00F95DC1" w:rsidP="00F95D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F95DC1" w:rsidRDefault="00F95DC1" w:rsidP="00F95DC1">
      <w:pPr>
        <w:pStyle w:val="BodyText"/>
        <w:rPr>
          <w:lang w:val="sr-Latn-CS"/>
        </w:rPr>
      </w:pPr>
      <w:r>
        <w:rPr>
          <w:lang w:val="sr-Latn-CS"/>
        </w:rPr>
        <w:t>Ukoliko ne postoji posao koji ispunjava odabrane uslove, prikazuje se odredjena poruke.</w:t>
      </w:r>
    </w:p>
    <w:p w:rsidR="00F95DC1" w:rsidRPr="007E0B43" w:rsidRDefault="00F95DC1" w:rsidP="00F95D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F95DC1" w:rsidRDefault="00F95DC1" w:rsidP="00F95DC1">
      <w:pPr>
        <w:pStyle w:val="BodyText"/>
        <w:rPr>
          <w:lang w:val="sr-Latn-CS"/>
        </w:rPr>
      </w:pPr>
      <w:r>
        <w:rPr>
          <w:lang w:val="sr-Latn-CS"/>
        </w:rPr>
        <w:t>Učitana stranica sadži poslove koji ispunjavaju unete uslove.</w:t>
      </w:r>
    </w:p>
    <w:bookmarkEnd w:id="8"/>
    <w:p w:rsidR="00786068" w:rsidRPr="003372D3" w:rsidRDefault="00F95DC1" w:rsidP="00786068">
      <w:pPr>
        <w:pStyle w:val="Heading2"/>
        <w:rPr>
          <w:lang w:val="sr-Latn-CS"/>
        </w:rPr>
      </w:pPr>
      <w:r>
        <w:rPr>
          <w:lang w:val="sr-Latn-CS"/>
        </w:rPr>
        <w:t>Prosledjivanje oglasa zadruzi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DB3293" w:rsidP="007E0B43">
      <w:pPr>
        <w:pStyle w:val="BodyText"/>
        <w:rPr>
          <w:lang w:val="sr-Latn-CS"/>
        </w:rPr>
      </w:pPr>
      <w:r>
        <w:rPr>
          <w:lang w:val="sr-Latn-CS"/>
        </w:rPr>
        <w:t>Poslodavac nakon popunjavanje formulara za postavljanje oglasa, klikom na dugme prosledjuje oglas odabranoj zadruzi na pregled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DB3293" w:rsidP="007E0B43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DB3293" w:rsidP="007E0B43">
      <w:pPr>
        <w:pStyle w:val="BodyText"/>
        <w:rPr>
          <w:lang w:val="sr-Latn-CS"/>
        </w:rPr>
      </w:pPr>
      <w:r>
        <w:rPr>
          <w:lang w:val="sr-Latn-CS"/>
        </w:rPr>
        <w:t>Poslodavac mora biti prijavljen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B3293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Poslodavac odabirom odredjenog dugmeta dobija formular za kreiranje oglasa</w:t>
      </w:r>
      <w:r w:rsidR="0025395B">
        <w:rPr>
          <w:lang w:val="sr-Latn-CS"/>
        </w:rPr>
        <w:t>.</w:t>
      </w:r>
    </w:p>
    <w:p w:rsidR="0025395B" w:rsidRDefault="00DB3293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Popunjava formular i bira zadrugu preko koje planira da oglasi posao.</w:t>
      </w:r>
    </w:p>
    <w:p w:rsidR="00DB3293" w:rsidRDefault="00DB3293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Prosledjuje odabranoj zadruzi formular.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7C37CA" w:rsidP="007E0B43">
      <w:pPr>
        <w:pStyle w:val="BodyText"/>
        <w:rPr>
          <w:lang w:val="sr-Latn-CS"/>
        </w:rPr>
      </w:pPr>
      <w:r>
        <w:rPr>
          <w:lang w:val="sr-Latn-CS"/>
        </w:rPr>
        <w:t>Poslodavac se obavestava o nevalidnom unosu.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B3293" w:rsidP="007E0B43">
      <w:pPr>
        <w:pStyle w:val="BodyText"/>
        <w:rPr>
          <w:lang w:val="sr-Latn-CS"/>
        </w:rPr>
      </w:pPr>
      <w:r>
        <w:rPr>
          <w:lang w:val="sr-Latn-CS"/>
        </w:rPr>
        <w:t>Oglas za posao je prosledjen zadruzi na reviziju.</w:t>
      </w:r>
    </w:p>
    <w:p w:rsidR="00786068" w:rsidRPr="003372D3" w:rsidRDefault="006C5E32" w:rsidP="00786068">
      <w:pPr>
        <w:pStyle w:val="Heading2"/>
        <w:rPr>
          <w:lang w:val="sr-Latn-CS"/>
        </w:rPr>
      </w:pPr>
      <w:r>
        <w:rPr>
          <w:lang w:val="sr-Latn-CS"/>
        </w:rPr>
        <w:t>Prihvatanje zahteva za posao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6C5E32" w:rsidP="00E55045">
      <w:pPr>
        <w:pStyle w:val="BodyText"/>
        <w:rPr>
          <w:lang w:val="sr-Latn-CS"/>
        </w:rPr>
      </w:pPr>
      <w:r>
        <w:rPr>
          <w:lang w:val="sr-Latn-CS"/>
        </w:rPr>
        <w:t>Zadruga prihvata zahtev za oglasavanje posla.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5E32" w:rsidRDefault="006C5E32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Zadruga, Poslodavac</w:t>
      </w:r>
      <w:r>
        <w:rPr>
          <w:b/>
          <w:bCs/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C5E32" w:rsidP="007E0B43">
      <w:pPr>
        <w:pStyle w:val="BodyText"/>
        <w:rPr>
          <w:lang w:val="sr-Latn-CS"/>
        </w:rPr>
      </w:pPr>
      <w:r>
        <w:rPr>
          <w:lang w:val="sr-Latn-CS"/>
        </w:rPr>
        <w:t>Zadruga mora biti prijavljena i oglas mora biti prosledjen na reviziju.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6C5E32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Zadruga klikom na odredjeno dugme ima uvidjaj u oglase koji čekaju reviziju.</w:t>
      </w:r>
    </w:p>
    <w:p w:rsidR="006C5E32" w:rsidRDefault="003855A4" w:rsidP="006C5E32">
      <w:pPr>
        <w:pStyle w:val="BodyText"/>
        <w:keepNext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Klikom na odredjeno dugme prihvata oglas.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6C5E32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ED1FFE">
        <w:rPr>
          <w:lang w:val="sr-Latn-CS"/>
        </w:rPr>
        <w:t>.</w:t>
      </w:r>
      <w:r>
        <w:rPr>
          <w:lang w:val="sr-Latn-CS"/>
        </w:rPr>
        <w:t xml:space="preserve">  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C5E32" w:rsidP="00B40836">
      <w:pPr>
        <w:pStyle w:val="BodyText"/>
        <w:rPr>
          <w:lang w:val="sr-Latn-CS"/>
        </w:rPr>
      </w:pPr>
      <w:r>
        <w:rPr>
          <w:lang w:val="sr-Latn-CS"/>
        </w:rPr>
        <w:t>Oglas se postavlja, a poslodavac biva obavešten o ishodu revizije</w:t>
      </w:r>
      <w:r w:rsidR="00ED1FFE">
        <w:rPr>
          <w:lang w:val="sr-Latn-CS"/>
        </w:rPr>
        <w:t>.</w:t>
      </w:r>
    </w:p>
    <w:p w:rsidR="006C5E32" w:rsidRPr="003372D3" w:rsidRDefault="006C5E32" w:rsidP="006C5E32">
      <w:pPr>
        <w:pStyle w:val="Heading2"/>
        <w:rPr>
          <w:lang w:val="sr-Latn-CS"/>
        </w:rPr>
      </w:pPr>
      <w:bookmarkStart w:id="9" w:name="_Toc163018903"/>
      <w:r>
        <w:rPr>
          <w:lang w:val="sr-Latn-CS"/>
        </w:rPr>
        <w:t>Odbijanje zahteva za posao</w:t>
      </w:r>
    </w:p>
    <w:p w:rsidR="006C5E32" w:rsidRPr="007E0B43" w:rsidRDefault="006C5E32" w:rsidP="006C5E3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5E32" w:rsidRDefault="006C5E32" w:rsidP="006C5E32">
      <w:pPr>
        <w:pStyle w:val="BodyText"/>
        <w:rPr>
          <w:lang w:val="sr-Latn-CS"/>
        </w:rPr>
      </w:pPr>
      <w:r>
        <w:rPr>
          <w:lang w:val="sr-Latn-CS"/>
        </w:rPr>
        <w:t>Zadruga odbija zahtev za ogla</w:t>
      </w:r>
      <w:r w:rsidR="006F298D">
        <w:rPr>
          <w:lang w:val="sr-Latn-CS"/>
        </w:rPr>
        <w:t>š</w:t>
      </w:r>
      <w:r>
        <w:rPr>
          <w:lang w:val="sr-Latn-CS"/>
        </w:rPr>
        <w:t>avanje posla.</w:t>
      </w:r>
    </w:p>
    <w:p w:rsidR="006C5E32" w:rsidRPr="007E0B43" w:rsidRDefault="006C5E32" w:rsidP="006C5E3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5E32" w:rsidRDefault="006C5E32" w:rsidP="006C5E32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Zadruga, Poslodavac</w:t>
      </w:r>
      <w:r>
        <w:rPr>
          <w:b/>
          <w:bCs/>
          <w:lang w:val="sr-Latn-CS"/>
        </w:rPr>
        <w:t>.</w:t>
      </w:r>
    </w:p>
    <w:p w:rsidR="006C5E32" w:rsidRPr="007E0B43" w:rsidRDefault="006C5E32" w:rsidP="006C5E3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5E32" w:rsidRDefault="006C5E32" w:rsidP="006C5E32">
      <w:pPr>
        <w:pStyle w:val="BodyText"/>
        <w:rPr>
          <w:lang w:val="sr-Latn-CS"/>
        </w:rPr>
      </w:pPr>
      <w:r>
        <w:rPr>
          <w:lang w:val="sr-Latn-CS"/>
        </w:rPr>
        <w:t>Zadruga mora biti prijavljena i oglas mora biti prosledjen na reviziju.</w:t>
      </w:r>
    </w:p>
    <w:p w:rsidR="006C5E32" w:rsidRPr="007E0B43" w:rsidRDefault="006C5E32" w:rsidP="006C5E3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855A4" w:rsidRDefault="006C5E32" w:rsidP="003855A4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Zadruga klikom na odredjeno dugme ima uvidjaj u oglase koji čekaju reviziju.</w:t>
      </w:r>
    </w:p>
    <w:p w:rsidR="003855A4" w:rsidRDefault="003855A4" w:rsidP="003855A4">
      <w:pPr>
        <w:pStyle w:val="BodyText"/>
        <w:keepNext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lastRenderedPageBreak/>
        <w:t>Klikom na odredjeno dugme odbija oglas.</w:t>
      </w:r>
    </w:p>
    <w:p w:rsidR="006C5E32" w:rsidRPr="007E0B43" w:rsidRDefault="006C5E32" w:rsidP="006C5E3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6C5E32" w:rsidRDefault="006C5E32" w:rsidP="006C5E32">
      <w:pPr>
        <w:pStyle w:val="BodyText"/>
        <w:rPr>
          <w:lang w:val="sr-Latn-CS"/>
        </w:rPr>
      </w:pPr>
      <w:r>
        <w:rPr>
          <w:lang w:val="sr-Latn-CS"/>
        </w:rPr>
        <w:t xml:space="preserve">Nema.  </w:t>
      </w:r>
    </w:p>
    <w:p w:rsidR="006C5E32" w:rsidRPr="007E0B43" w:rsidRDefault="006C5E32" w:rsidP="006C5E3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5E32" w:rsidRDefault="006C5E32" w:rsidP="006C5E32">
      <w:pPr>
        <w:pStyle w:val="BodyText"/>
        <w:rPr>
          <w:lang w:val="sr-Latn-CS"/>
        </w:rPr>
      </w:pPr>
      <w:r>
        <w:rPr>
          <w:lang w:val="sr-Latn-CS"/>
        </w:rPr>
        <w:t xml:space="preserve">Oglas se </w:t>
      </w:r>
      <w:r w:rsidR="003855A4">
        <w:rPr>
          <w:lang w:val="sr-Latn-CS"/>
        </w:rPr>
        <w:t>odbija</w:t>
      </w:r>
      <w:r>
        <w:rPr>
          <w:lang w:val="sr-Latn-CS"/>
        </w:rPr>
        <w:t>, a poslodavac biva obavešten o ishodu revizije.</w:t>
      </w:r>
    </w:p>
    <w:bookmarkEnd w:id="9"/>
    <w:p w:rsidR="00786068" w:rsidRPr="003372D3" w:rsidRDefault="003855A4" w:rsidP="00786068">
      <w:pPr>
        <w:pStyle w:val="Heading2"/>
        <w:rPr>
          <w:lang w:val="sr-Latn-CS"/>
        </w:rPr>
      </w:pPr>
      <w:r>
        <w:rPr>
          <w:lang w:val="sr-Latn-CS"/>
        </w:rPr>
        <w:t>Kreiranje oglasa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3855A4" w:rsidP="00DD4C2E">
      <w:pPr>
        <w:pStyle w:val="BodyText"/>
        <w:rPr>
          <w:lang w:val="sr-Latn-CS"/>
        </w:rPr>
      </w:pPr>
      <w:r>
        <w:rPr>
          <w:lang w:val="sr-Latn-CS"/>
        </w:rPr>
        <w:t>Prihvatanjem oglasa na reviziji, oglas se automatski objavljuje.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3855A4" w:rsidP="00DD4C2E">
      <w:pPr>
        <w:pStyle w:val="BodyText"/>
        <w:rPr>
          <w:lang w:val="sr-Latn-CS"/>
        </w:rPr>
      </w:pPr>
      <w:r>
        <w:rPr>
          <w:lang w:val="sr-Latn-CS"/>
        </w:rPr>
        <w:t>Zadruga.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3855A4" w:rsidP="00DD4C2E">
      <w:pPr>
        <w:pStyle w:val="BodyText"/>
        <w:rPr>
          <w:lang w:val="sr-Latn-CS"/>
        </w:rPr>
      </w:pPr>
      <w:r>
        <w:rPr>
          <w:lang w:val="sr-Latn-CS"/>
        </w:rPr>
        <w:t>Zahtev za objavljivanje je prihvacen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855A4" w:rsidRPr="003855A4" w:rsidRDefault="003855A4" w:rsidP="003855A4">
      <w:pPr>
        <w:pStyle w:val="BodyText"/>
        <w:numPr>
          <w:ilvl w:val="0"/>
          <w:numId w:val="19"/>
        </w:numPr>
        <w:rPr>
          <w:b/>
          <w:bCs/>
          <w:lang w:val="sr-Latn-CS"/>
        </w:rPr>
      </w:pPr>
      <w:r>
        <w:rPr>
          <w:lang w:val="sr-Latn-CS"/>
        </w:rPr>
        <w:t xml:space="preserve">Prihvatanjem </w:t>
      </w:r>
      <w:r w:rsidR="00936D94">
        <w:rPr>
          <w:lang w:val="sr-Latn-CS"/>
        </w:rPr>
        <w:t>na reviziji, oglas se automatski objavljuje.</w:t>
      </w:r>
    </w:p>
    <w:p w:rsidR="00DD4C2E" w:rsidRPr="007E0B43" w:rsidRDefault="00DD4C2E" w:rsidP="003855A4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936D94" w:rsidP="00DD4C2E">
      <w:pPr>
        <w:pStyle w:val="BodyText"/>
        <w:rPr>
          <w:lang w:val="sr-Latn-CS"/>
        </w:rPr>
      </w:pPr>
      <w:r>
        <w:rPr>
          <w:lang w:val="sr-Latn-CS"/>
        </w:rPr>
        <w:t>Oglas postaje vidljiv na portalu</w:t>
      </w:r>
      <w:r w:rsidR="00DD4C2E">
        <w:rPr>
          <w:lang w:val="sr-Latn-CS"/>
        </w:rPr>
        <w:t>.</w:t>
      </w:r>
    </w:p>
    <w:p w:rsidR="00936D94" w:rsidRPr="003372D3" w:rsidRDefault="00936D94" w:rsidP="00936D94">
      <w:pPr>
        <w:pStyle w:val="Heading2"/>
        <w:rPr>
          <w:lang w:val="sr-Latn-CS"/>
        </w:rPr>
      </w:pPr>
      <w:bookmarkStart w:id="10" w:name="_Toc163018905"/>
      <w:r>
        <w:rPr>
          <w:lang w:val="sr-Latn-CS"/>
        </w:rPr>
        <w:t>A</w:t>
      </w:r>
      <w:r w:rsidR="006F298D">
        <w:rPr>
          <w:lang w:val="sr-Latn-CS"/>
        </w:rPr>
        <w:t>ž</w:t>
      </w:r>
      <w:r>
        <w:rPr>
          <w:lang w:val="sr-Latn-CS"/>
        </w:rPr>
        <w:t>uriranje oglasa</w:t>
      </w:r>
      <w:r w:rsidR="007C37CA">
        <w:rPr>
          <w:lang w:val="sr-Latn-CS"/>
        </w:rPr>
        <w:t xml:space="preserve"> </w:t>
      </w:r>
    </w:p>
    <w:p w:rsidR="00936D94" w:rsidRPr="007E0B43" w:rsidRDefault="00936D94" w:rsidP="00936D9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36D94" w:rsidRDefault="00936D94" w:rsidP="00936D94">
      <w:pPr>
        <w:pStyle w:val="BodyText"/>
        <w:rPr>
          <w:lang w:val="sr-Latn-CS"/>
        </w:rPr>
      </w:pPr>
      <w:r>
        <w:rPr>
          <w:lang w:val="sr-Latn-CS"/>
        </w:rPr>
        <w:t>Prihvatanje</w:t>
      </w:r>
      <w:r w:rsidR="007C37CA">
        <w:rPr>
          <w:lang w:val="sr-Latn-CS"/>
        </w:rPr>
        <w:t xml:space="preserve">/odbijanje </w:t>
      </w:r>
      <w:r>
        <w:rPr>
          <w:lang w:val="sr-Latn-CS"/>
        </w:rPr>
        <w:t>zahteva od poslodavca za izmenu oglasa.</w:t>
      </w:r>
    </w:p>
    <w:p w:rsidR="00936D94" w:rsidRPr="007E0B43" w:rsidRDefault="00936D94" w:rsidP="00936D9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936D94" w:rsidRDefault="00936D94" w:rsidP="00936D94">
      <w:pPr>
        <w:pStyle w:val="BodyText"/>
        <w:rPr>
          <w:lang w:val="sr-Latn-CS"/>
        </w:rPr>
      </w:pPr>
      <w:r>
        <w:rPr>
          <w:lang w:val="sr-Latn-CS"/>
        </w:rPr>
        <w:t>Zadruga.</w:t>
      </w:r>
    </w:p>
    <w:p w:rsidR="00936D94" w:rsidRPr="007E0B43" w:rsidRDefault="00936D94" w:rsidP="00936D9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36D94" w:rsidRDefault="00936D94" w:rsidP="00936D94">
      <w:pPr>
        <w:pStyle w:val="BodyText"/>
        <w:rPr>
          <w:lang w:val="sr-Latn-CS"/>
        </w:rPr>
      </w:pPr>
      <w:r>
        <w:rPr>
          <w:lang w:val="sr-Latn-CS"/>
        </w:rPr>
        <w:t>Posao koji se menja mora da bude prventsveno objavljen.</w:t>
      </w:r>
    </w:p>
    <w:p w:rsidR="00936D94" w:rsidRPr="007E0B43" w:rsidRDefault="00936D94" w:rsidP="00936D9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36D94" w:rsidRDefault="007C37CA" w:rsidP="007C37CA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Oglas se azurira u zavisnosti od ishoda revizije.</w:t>
      </w:r>
    </w:p>
    <w:p w:rsidR="007C37CA" w:rsidRPr="003855A4" w:rsidRDefault="007C37CA" w:rsidP="007C37CA">
      <w:pPr>
        <w:pStyle w:val="BodyText"/>
        <w:numPr>
          <w:ilvl w:val="0"/>
          <w:numId w:val="25"/>
        </w:numPr>
        <w:rPr>
          <w:b/>
          <w:bCs/>
          <w:lang w:val="sr-Latn-CS"/>
        </w:rPr>
      </w:pPr>
      <w:r>
        <w:rPr>
          <w:lang w:val="sr-Latn-CS"/>
        </w:rPr>
        <w:t>Poslodavac se obavestava o ishodu revizije.</w:t>
      </w:r>
    </w:p>
    <w:p w:rsidR="00936D94" w:rsidRPr="007E0B43" w:rsidRDefault="00936D94" w:rsidP="00936D94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936D94" w:rsidRDefault="007C37CA" w:rsidP="00936D9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936D94" w:rsidRPr="007E0B43" w:rsidRDefault="00936D94" w:rsidP="00936D9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936D94" w:rsidRDefault="007C37CA" w:rsidP="00936D94">
      <w:pPr>
        <w:pStyle w:val="BodyText"/>
        <w:rPr>
          <w:lang w:val="sr-Latn-CS"/>
        </w:rPr>
      </w:pPr>
      <w:r>
        <w:rPr>
          <w:lang w:val="sr-Latn-CS"/>
        </w:rPr>
        <w:t>U zavisnosti od revizije</w:t>
      </w:r>
      <w:r w:rsidR="00B63B02">
        <w:rPr>
          <w:lang w:val="sr-Latn-CS"/>
        </w:rPr>
        <w:t xml:space="preserve">, </w:t>
      </w:r>
      <w:r>
        <w:rPr>
          <w:lang w:val="sr-Latn-CS"/>
        </w:rPr>
        <w:t>izmene nad oglasom su vidljive ili ne</w:t>
      </w:r>
      <w:r w:rsidR="00B63B02">
        <w:rPr>
          <w:lang w:val="sr-Latn-CS"/>
        </w:rPr>
        <w:t>, poslodavac biva obave</w:t>
      </w:r>
      <w:r w:rsidR="006F298D">
        <w:rPr>
          <w:lang w:val="sr-Latn-CS"/>
        </w:rPr>
        <w:t>š</w:t>
      </w:r>
      <w:r w:rsidR="00B63B02">
        <w:rPr>
          <w:lang w:val="sr-Latn-CS"/>
        </w:rPr>
        <w:t>ten o ishodu revizije, a zadrugari koji su eventualno aplicirali na dati oglas dobijaju odredjenu notifikaciju</w:t>
      </w:r>
      <w:r>
        <w:rPr>
          <w:lang w:val="sr-Latn-CS"/>
        </w:rPr>
        <w:t>.</w:t>
      </w:r>
    </w:p>
    <w:p w:rsidR="007C37CA" w:rsidRPr="003372D3" w:rsidRDefault="007C37CA" w:rsidP="007C37CA">
      <w:pPr>
        <w:pStyle w:val="Heading2"/>
        <w:rPr>
          <w:lang w:val="sr-Latn-CS"/>
        </w:rPr>
      </w:pPr>
      <w:bookmarkStart w:id="11" w:name="_Toc163018906"/>
      <w:bookmarkEnd w:id="10"/>
      <w:r>
        <w:rPr>
          <w:lang w:val="sr-Latn-CS"/>
        </w:rPr>
        <w:t>A</w:t>
      </w:r>
      <w:r w:rsidR="006F298D">
        <w:rPr>
          <w:lang w:val="sr-Latn-CS"/>
        </w:rPr>
        <w:t>ž</w:t>
      </w:r>
      <w:r>
        <w:rPr>
          <w:lang w:val="sr-Latn-CS"/>
        </w:rPr>
        <w:t xml:space="preserve">uriranje oglasa </w:t>
      </w:r>
    </w:p>
    <w:p w:rsidR="007C37CA" w:rsidRPr="007E0B43" w:rsidRDefault="007C37CA" w:rsidP="007C37C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C37CA" w:rsidRDefault="007C37CA" w:rsidP="007C37CA">
      <w:pPr>
        <w:pStyle w:val="BodyText"/>
        <w:rPr>
          <w:lang w:val="sr-Latn-CS"/>
        </w:rPr>
      </w:pPr>
      <w:r>
        <w:rPr>
          <w:lang w:val="sr-Latn-CS"/>
        </w:rPr>
        <w:t>Poslodavac prosledjuje zahtev za izmenu oglasa.</w:t>
      </w:r>
    </w:p>
    <w:p w:rsidR="007C37CA" w:rsidRPr="007E0B43" w:rsidRDefault="007C37CA" w:rsidP="007C37C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7C37CA" w:rsidRDefault="007C37CA" w:rsidP="007C37CA">
      <w:pPr>
        <w:pStyle w:val="BodyText"/>
        <w:rPr>
          <w:lang w:val="sr-Latn-CS"/>
        </w:rPr>
      </w:pPr>
      <w:r>
        <w:rPr>
          <w:lang w:val="sr-Latn-CS"/>
        </w:rPr>
        <w:t>Poslodavac.</w:t>
      </w:r>
    </w:p>
    <w:p w:rsidR="007C37CA" w:rsidRPr="007E0B43" w:rsidRDefault="007C37CA" w:rsidP="007C37C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C37CA" w:rsidRDefault="007C37CA" w:rsidP="007C37CA">
      <w:pPr>
        <w:pStyle w:val="BodyText"/>
        <w:rPr>
          <w:lang w:val="sr-Latn-CS"/>
        </w:rPr>
      </w:pPr>
      <w:r>
        <w:rPr>
          <w:lang w:val="sr-Latn-CS"/>
        </w:rPr>
        <w:t>Posao koji se menja mora da bude prventsveno objavljen.</w:t>
      </w:r>
    </w:p>
    <w:p w:rsidR="007C37CA" w:rsidRPr="007E0B43" w:rsidRDefault="007C37CA" w:rsidP="007C37C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C37CA" w:rsidRDefault="007C37CA" w:rsidP="007C37C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Poslodavac bira posao koji zeli da izmeni.</w:t>
      </w:r>
    </w:p>
    <w:p w:rsidR="007C37CA" w:rsidRPr="007C37CA" w:rsidRDefault="007C37CA" w:rsidP="007C37CA">
      <w:pPr>
        <w:pStyle w:val="BodyText"/>
        <w:numPr>
          <w:ilvl w:val="0"/>
          <w:numId w:val="24"/>
        </w:numPr>
        <w:rPr>
          <w:b/>
          <w:bCs/>
          <w:lang w:val="sr-Latn-CS"/>
        </w:rPr>
      </w:pPr>
      <w:r>
        <w:rPr>
          <w:lang w:val="sr-Latn-CS"/>
        </w:rPr>
        <w:t>Klikom na odredjeno dugme menja informacije o oglasu.</w:t>
      </w:r>
    </w:p>
    <w:p w:rsidR="007C37CA" w:rsidRPr="003855A4" w:rsidRDefault="007C37CA" w:rsidP="007C37CA">
      <w:pPr>
        <w:pStyle w:val="BodyText"/>
        <w:numPr>
          <w:ilvl w:val="0"/>
          <w:numId w:val="24"/>
        </w:numPr>
        <w:rPr>
          <w:b/>
          <w:bCs/>
          <w:lang w:val="sr-Latn-CS"/>
        </w:rPr>
      </w:pPr>
      <w:r>
        <w:rPr>
          <w:lang w:val="sr-Latn-CS"/>
        </w:rPr>
        <w:t>Prosledjuje zahtev na reviziju odabranoj zadruzi.</w:t>
      </w:r>
    </w:p>
    <w:p w:rsidR="007C37CA" w:rsidRPr="007E0B43" w:rsidRDefault="007C37CA" w:rsidP="007C37CA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C37CA" w:rsidRDefault="00B63B02" w:rsidP="00B63B02">
      <w:pPr>
        <w:pStyle w:val="BodyText"/>
        <w:rPr>
          <w:lang w:val="sr-Latn-CS"/>
        </w:rPr>
      </w:pPr>
      <w:r>
        <w:rPr>
          <w:lang w:val="sr-Latn-CS"/>
        </w:rPr>
        <w:t>Poslodavac se obavestava o nevalidnom unosu</w:t>
      </w:r>
      <w:r w:rsidR="007C37CA">
        <w:rPr>
          <w:lang w:val="sr-Latn-CS"/>
        </w:rPr>
        <w:t>.</w:t>
      </w:r>
    </w:p>
    <w:p w:rsidR="007C37CA" w:rsidRPr="007E0B43" w:rsidRDefault="007C37CA" w:rsidP="007C37C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C37CA" w:rsidRDefault="00B63B02" w:rsidP="007C37CA">
      <w:pPr>
        <w:pStyle w:val="BodyText"/>
        <w:rPr>
          <w:lang w:val="sr-Latn-CS"/>
        </w:rPr>
      </w:pPr>
      <w:r>
        <w:rPr>
          <w:lang w:val="sr-Latn-CS"/>
        </w:rPr>
        <w:t>Zahtev se prosledjuje i zadruga biva obavestena.</w:t>
      </w:r>
    </w:p>
    <w:p w:rsidR="00B63B02" w:rsidRDefault="00B63B02" w:rsidP="007C37CA">
      <w:pPr>
        <w:pStyle w:val="BodyText"/>
        <w:rPr>
          <w:lang w:val="sr-Latn-CS"/>
        </w:rPr>
      </w:pPr>
    </w:p>
    <w:p w:rsidR="00B63B02" w:rsidRPr="003372D3" w:rsidRDefault="00B63B02" w:rsidP="00B63B02">
      <w:pPr>
        <w:pStyle w:val="Heading2"/>
        <w:rPr>
          <w:lang w:val="sr-Latn-CS"/>
        </w:rPr>
      </w:pPr>
      <w:r>
        <w:rPr>
          <w:lang w:val="sr-Latn-CS"/>
        </w:rPr>
        <w:t>Povla</w:t>
      </w:r>
      <w:r w:rsidR="006F298D">
        <w:rPr>
          <w:lang w:val="sr-Latn-CS"/>
        </w:rPr>
        <w:t>č</w:t>
      </w:r>
      <w:r>
        <w:rPr>
          <w:lang w:val="sr-Latn-CS"/>
        </w:rPr>
        <w:t xml:space="preserve">enje oglasa 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B63B02" w:rsidRDefault="00B63B02" w:rsidP="00B63B02">
      <w:pPr>
        <w:pStyle w:val="BodyText"/>
        <w:rPr>
          <w:lang w:val="sr-Latn-CS"/>
        </w:rPr>
      </w:pPr>
      <w:r>
        <w:rPr>
          <w:lang w:val="sr-Latn-CS"/>
        </w:rPr>
        <w:t>Poslodavac odabirom odgovarajuceg dugmeta uklanja oglas.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B63B02" w:rsidRDefault="00B63B02" w:rsidP="00B63B02">
      <w:pPr>
        <w:pStyle w:val="BodyText"/>
        <w:rPr>
          <w:lang w:val="sr-Latn-CS"/>
        </w:rPr>
      </w:pPr>
      <w:r>
        <w:rPr>
          <w:lang w:val="sr-Latn-CS"/>
        </w:rPr>
        <w:t>Poslodavac.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63B02" w:rsidRDefault="00B63B02" w:rsidP="00B63B02">
      <w:pPr>
        <w:pStyle w:val="BodyText"/>
        <w:rPr>
          <w:lang w:val="sr-Latn-CS"/>
        </w:rPr>
      </w:pPr>
      <w:r>
        <w:rPr>
          <w:lang w:val="sr-Latn-CS"/>
        </w:rPr>
        <w:t>Poslodavac mora biti prijavljen i posao koji se uklanja mora da bude prventsveno objavljen.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63B02" w:rsidRDefault="00B63B02" w:rsidP="00B63B02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Poslodavac pronalazi posao koji zeli da obrise.</w:t>
      </w:r>
    </w:p>
    <w:p w:rsidR="00B63B02" w:rsidRPr="003855A4" w:rsidRDefault="00B63B02" w:rsidP="00B63B02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>
        <w:rPr>
          <w:lang w:val="sr-Latn-CS"/>
        </w:rPr>
        <w:t>Klikom na dugme Obrisi, brise oglas.</w:t>
      </w:r>
    </w:p>
    <w:p w:rsidR="00B63B02" w:rsidRPr="007E0B43" w:rsidRDefault="00B63B02" w:rsidP="00B63B02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B63B02" w:rsidRDefault="00B63B02" w:rsidP="00B63B0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B63B02" w:rsidRDefault="00B63B02" w:rsidP="00B63B02">
      <w:pPr>
        <w:pStyle w:val="BodyText"/>
        <w:rPr>
          <w:lang w:val="sr-Latn-CS"/>
        </w:rPr>
      </w:pPr>
      <w:r>
        <w:rPr>
          <w:lang w:val="sr-Latn-CS"/>
        </w:rPr>
        <w:t>Zadruga i zadrugari dobijaju odredjenu notifikaciju o brisanju oglasa.</w:t>
      </w:r>
    </w:p>
    <w:p w:rsidR="00B63B02" w:rsidRPr="003372D3" w:rsidRDefault="00B63B02" w:rsidP="00B63B02">
      <w:pPr>
        <w:pStyle w:val="Heading2"/>
        <w:rPr>
          <w:lang w:val="sr-Latn-CS"/>
        </w:rPr>
      </w:pPr>
      <w:r>
        <w:rPr>
          <w:lang w:val="sr-Latn-CS"/>
        </w:rPr>
        <w:t xml:space="preserve">Brisanje oglasa 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B63B02" w:rsidRDefault="00E522DC" w:rsidP="00B63B02">
      <w:pPr>
        <w:pStyle w:val="BodyText"/>
        <w:rPr>
          <w:lang w:val="sr-Latn-CS"/>
        </w:rPr>
      </w:pPr>
      <w:r>
        <w:rPr>
          <w:lang w:val="sr-Latn-CS"/>
        </w:rPr>
        <w:t>Zadruga</w:t>
      </w:r>
      <w:r w:rsidR="00B63B02">
        <w:rPr>
          <w:lang w:val="sr-Latn-CS"/>
        </w:rPr>
        <w:t xml:space="preserve"> odabirom odgovarajuceg dugmeta uklanja oglas.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B63B02" w:rsidRDefault="00E522DC" w:rsidP="00B63B02">
      <w:pPr>
        <w:pStyle w:val="BodyText"/>
        <w:rPr>
          <w:lang w:val="sr-Latn-CS"/>
        </w:rPr>
      </w:pPr>
      <w:r>
        <w:rPr>
          <w:lang w:val="sr-Latn-CS"/>
        </w:rPr>
        <w:t>Zadruga</w:t>
      </w:r>
      <w:r w:rsidR="00B63B02">
        <w:rPr>
          <w:lang w:val="sr-Latn-CS"/>
        </w:rPr>
        <w:t>.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63B02" w:rsidRDefault="00E522DC" w:rsidP="00B63B02">
      <w:pPr>
        <w:pStyle w:val="BodyText"/>
        <w:rPr>
          <w:lang w:val="sr-Latn-CS"/>
        </w:rPr>
      </w:pPr>
      <w:r>
        <w:rPr>
          <w:lang w:val="sr-Latn-CS"/>
        </w:rPr>
        <w:t>Zadruga</w:t>
      </w:r>
      <w:r w:rsidR="00B63B02">
        <w:rPr>
          <w:lang w:val="sr-Latn-CS"/>
        </w:rPr>
        <w:t xml:space="preserve"> mora biti prijavljen</w:t>
      </w:r>
      <w:r>
        <w:rPr>
          <w:lang w:val="sr-Latn-CS"/>
        </w:rPr>
        <w:t>a</w:t>
      </w:r>
      <w:r w:rsidR="00B63B02">
        <w:rPr>
          <w:lang w:val="sr-Latn-CS"/>
        </w:rPr>
        <w:t xml:space="preserve"> i posao koji se uklanja mora da bude prventsveno objavljen.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B63B02" w:rsidRDefault="00E522DC" w:rsidP="00E522DC">
      <w:pPr>
        <w:pStyle w:val="BodyText"/>
        <w:ind w:left="1440"/>
        <w:rPr>
          <w:lang w:val="sr-Latn-CS"/>
        </w:rPr>
      </w:pPr>
      <w:r>
        <w:rPr>
          <w:lang w:val="sr-Latn-CS"/>
        </w:rPr>
        <w:t>1. Zadruga</w:t>
      </w:r>
      <w:r w:rsidR="00B63B02">
        <w:rPr>
          <w:lang w:val="sr-Latn-CS"/>
        </w:rPr>
        <w:t xml:space="preserve"> pronalazi posao koji zeli da obrise.</w:t>
      </w:r>
    </w:p>
    <w:p w:rsidR="00B63B02" w:rsidRPr="003855A4" w:rsidRDefault="00E522DC" w:rsidP="00E522DC">
      <w:pPr>
        <w:pStyle w:val="BodyText"/>
        <w:ind w:left="1440"/>
        <w:rPr>
          <w:b/>
          <w:bCs/>
          <w:lang w:val="sr-Latn-CS"/>
        </w:rPr>
      </w:pPr>
      <w:r>
        <w:rPr>
          <w:lang w:val="sr-Latn-CS"/>
        </w:rPr>
        <w:t xml:space="preserve">2. </w:t>
      </w:r>
      <w:r w:rsidR="00B63B02">
        <w:rPr>
          <w:lang w:val="sr-Latn-CS"/>
        </w:rPr>
        <w:t>Klikom na dugme Obrisi, brise oglas.</w:t>
      </w:r>
    </w:p>
    <w:p w:rsidR="00B63B02" w:rsidRPr="007E0B43" w:rsidRDefault="00B63B02" w:rsidP="00B63B02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B63B02" w:rsidRDefault="00B63B02" w:rsidP="00B63B0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B63B02" w:rsidRPr="007E0B43" w:rsidRDefault="00B63B02" w:rsidP="00B63B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B63B02" w:rsidRDefault="00D22600" w:rsidP="00B63B02">
      <w:pPr>
        <w:pStyle w:val="BodyText"/>
        <w:rPr>
          <w:lang w:val="sr-Latn-CS"/>
        </w:rPr>
      </w:pPr>
      <w:r>
        <w:rPr>
          <w:lang w:val="sr-Latn-CS"/>
        </w:rPr>
        <w:t>Poslodavci</w:t>
      </w:r>
      <w:r w:rsidR="00B63B02">
        <w:rPr>
          <w:lang w:val="sr-Latn-CS"/>
        </w:rPr>
        <w:t xml:space="preserve"> i zadrugari dobijaju odredjenu notifikaciju o brisanju oglasa.</w:t>
      </w:r>
    </w:p>
    <w:p w:rsidR="00B701F7" w:rsidRPr="003372D3" w:rsidRDefault="00B701F7" w:rsidP="00B701F7">
      <w:pPr>
        <w:pStyle w:val="Heading2"/>
        <w:rPr>
          <w:lang w:val="sr-Latn-CS"/>
        </w:rPr>
      </w:pPr>
      <w:r>
        <w:rPr>
          <w:lang w:val="sr-Latn-CS"/>
        </w:rPr>
        <w:t xml:space="preserve">Ocenjivanje </w:t>
      </w:r>
    </w:p>
    <w:p w:rsidR="00B701F7" w:rsidRPr="007E0B43" w:rsidRDefault="00B701F7" w:rsidP="00B701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B701F7" w:rsidRPr="00072161" w:rsidRDefault="00072161" w:rsidP="00B701F7">
      <w:pPr>
        <w:pStyle w:val="BodyText"/>
      </w:pPr>
      <w:r>
        <w:rPr>
          <w:lang w:val="sr-Latn-CS"/>
        </w:rPr>
        <w:t>Korisnici</w:t>
      </w:r>
      <w:r w:rsidR="00B701F7">
        <w:rPr>
          <w:lang w:val="sr-Latn-CS"/>
        </w:rPr>
        <w:t xml:space="preserve"> putem odgovarajuceg interfejsa </w:t>
      </w:r>
      <w:r>
        <w:rPr>
          <w:lang w:val="sr-Latn-CS"/>
        </w:rPr>
        <w:t xml:space="preserve">medjusobno </w:t>
      </w:r>
      <w:r w:rsidR="00B701F7">
        <w:rPr>
          <w:lang w:val="sr-Latn-CS"/>
        </w:rPr>
        <w:t>ostavlja</w:t>
      </w:r>
      <w:r>
        <w:rPr>
          <w:lang w:val="sr-Latn-CS"/>
        </w:rPr>
        <w:t>ju</w:t>
      </w:r>
      <w:r w:rsidR="00B701F7">
        <w:rPr>
          <w:lang w:val="sr-Latn-CS"/>
        </w:rPr>
        <w:t xml:space="preserve"> komentar</w:t>
      </w:r>
      <w:r>
        <w:rPr>
          <w:lang w:val="sr-Latn-CS"/>
        </w:rPr>
        <w:t xml:space="preserve">e </w:t>
      </w:r>
      <w:r w:rsidR="00B701F7">
        <w:rPr>
          <w:lang w:val="sr-Latn-CS"/>
        </w:rPr>
        <w:t>i daje ocen</w:t>
      </w:r>
      <w:r>
        <w:rPr>
          <w:lang w:val="sr-Latn-CS"/>
        </w:rPr>
        <w:t>e.</w:t>
      </w:r>
    </w:p>
    <w:p w:rsidR="00B701F7" w:rsidRPr="007E0B43" w:rsidRDefault="00B701F7" w:rsidP="00B701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B701F7" w:rsidRDefault="00B701F7" w:rsidP="00B701F7">
      <w:pPr>
        <w:pStyle w:val="BodyText"/>
        <w:rPr>
          <w:lang w:val="sr-Latn-CS"/>
        </w:rPr>
      </w:pPr>
      <w:r>
        <w:rPr>
          <w:lang w:val="sr-Latn-CS"/>
        </w:rPr>
        <w:t>Zadruga</w:t>
      </w:r>
      <w:r w:rsidR="00CB0106">
        <w:rPr>
          <w:lang w:val="sr-Latn-CS"/>
        </w:rPr>
        <w:t>r</w:t>
      </w:r>
      <w:r w:rsidR="00072161">
        <w:rPr>
          <w:lang w:val="sr-Latn-CS"/>
        </w:rPr>
        <w:t>, Poslodavac</w:t>
      </w:r>
      <w:r>
        <w:rPr>
          <w:lang w:val="sr-Latn-CS"/>
        </w:rPr>
        <w:t>.</w:t>
      </w:r>
    </w:p>
    <w:p w:rsidR="00B701F7" w:rsidRPr="007E0B43" w:rsidRDefault="00B701F7" w:rsidP="00B701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701F7" w:rsidRDefault="00072161" w:rsidP="00B701F7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B701F7">
        <w:rPr>
          <w:lang w:val="sr-Latn-CS"/>
        </w:rPr>
        <w:t xml:space="preserve"> mora biti prijavljena i </w:t>
      </w:r>
      <w:r w:rsidR="00CB0106">
        <w:rPr>
          <w:lang w:val="sr-Latn-CS"/>
        </w:rPr>
        <w:t xml:space="preserve">mora da je </w:t>
      </w:r>
      <w:r>
        <w:rPr>
          <w:lang w:val="sr-Latn-CS"/>
        </w:rPr>
        <w:t>ucestvovao u</w:t>
      </w:r>
      <w:r w:rsidR="00CB0106">
        <w:rPr>
          <w:lang w:val="sr-Latn-CS"/>
        </w:rPr>
        <w:t xml:space="preserve"> pos</w:t>
      </w:r>
      <w:r>
        <w:rPr>
          <w:lang w:val="sr-Latn-CS"/>
        </w:rPr>
        <w:t xml:space="preserve">lu </w:t>
      </w:r>
      <w:r w:rsidR="00CB0106">
        <w:rPr>
          <w:lang w:val="sr-Latn-CS"/>
        </w:rPr>
        <w:t>za koji ostavlja povratne informacije.</w:t>
      </w:r>
    </w:p>
    <w:p w:rsidR="00B701F7" w:rsidRPr="007E0B43" w:rsidRDefault="00B701F7" w:rsidP="00B701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701F7" w:rsidRDefault="00B701F7" w:rsidP="00B701F7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1. </w:t>
      </w:r>
      <w:r w:rsidR="00072161">
        <w:rPr>
          <w:lang w:val="sr-Latn-CS"/>
        </w:rPr>
        <w:t>Korisnik</w:t>
      </w:r>
      <w:r>
        <w:rPr>
          <w:lang w:val="sr-Latn-CS"/>
        </w:rPr>
        <w:t xml:space="preserve"> pronalazi posao </w:t>
      </w:r>
      <w:r w:rsidR="00CB0106">
        <w:rPr>
          <w:lang w:val="sr-Latn-CS"/>
        </w:rPr>
        <w:t>u listi odradjenih poslova</w:t>
      </w:r>
      <w:r>
        <w:rPr>
          <w:lang w:val="sr-Latn-CS"/>
        </w:rPr>
        <w:t>.</w:t>
      </w:r>
    </w:p>
    <w:p w:rsidR="00B701F7" w:rsidRPr="003855A4" w:rsidRDefault="00B701F7" w:rsidP="00B701F7">
      <w:pPr>
        <w:pStyle w:val="BodyText"/>
        <w:ind w:left="1440"/>
        <w:rPr>
          <w:b/>
          <w:bCs/>
          <w:lang w:val="sr-Latn-CS"/>
        </w:rPr>
      </w:pPr>
      <w:r>
        <w:rPr>
          <w:lang w:val="sr-Latn-CS"/>
        </w:rPr>
        <w:t xml:space="preserve">2. Klikom na dugme </w:t>
      </w:r>
      <w:r w:rsidR="00CB0106">
        <w:rPr>
          <w:lang w:val="sr-Latn-CS"/>
        </w:rPr>
        <w:t>Oceni, kroz odgovarajuci interfejs ostavlja komentar i ocenu za odradjeni posao</w:t>
      </w:r>
      <w:r w:rsidR="00072161">
        <w:rPr>
          <w:lang w:val="sr-Latn-CS"/>
        </w:rPr>
        <w:t>.</w:t>
      </w:r>
    </w:p>
    <w:p w:rsidR="00B701F7" w:rsidRPr="007E0B43" w:rsidRDefault="00B701F7" w:rsidP="00B701F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B701F7" w:rsidRDefault="00B701F7" w:rsidP="00B701F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B701F7" w:rsidRPr="007E0B43" w:rsidRDefault="00B701F7" w:rsidP="00B701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B701F7" w:rsidRDefault="00CB0106" w:rsidP="00B701F7">
      <w:pPr>
        <w:pStyle w:val="BodyText"/>
        <w:rPr>
          <w:lang w:val="sr-Latn-CS"/>
        </w:rPr>
      </w:pPr>
      <w:r>
        <w:rPr>
          <w:lang w:val="sr-Latn-CS"/>
        </w:rPr>
        <w:t>Komentari i ocene su dostupne na pregled korisnicima portala.</w:t>
      </w:r>
    </w:p>
    <w:p w:rsidR="00CB0106" w:rsidRPr="003372D3" w:rsidRDefault="00CB0106" w:rsidP="00CB0106">
      <w:pPr>
        <w:pStyle w:val="Heading2"/>
        <w:rPr>
          <w:lang w:val="sr-Latn-CS"/>
        </w:rPr>
      </w:pPr>
      <w:r>
        <w:rPr>
          <w:lang w:val="sr-Latn-CS"/>
        </w:rPr>
        <w:t xml:space="preserve">Apliciranje na oglas </w:t>
      </w:r>
    </w:p>
    <w:p w:rsidR="00CB0106" w:rsidRPr="007E0B43" w:rsidRDefault="00CB0106" w:rsidP="00CB010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CB0106" w:rsidRDefault="00CB0106" w:rsidP="00CB0106">
      <w:pPr>
        <w:pStyle w:val="BodyText"/>
        <w:rPr>
          <w:lang w:val="sr-Latn-CS"/>
        </w:rPr>
      </w:pPr>
      <w:r>
        <w:rPr>
          <w:lang w:val="sr-Latn-CS"/>
        </w:rPr>
        <w:t>Zadrugar aplicira na odabrani oglas.</w:t>
      </w:r>
    </w:p>
    <w:p w:rsidR="00CB0106" w:rsidRPr="007E0B43" w:rsidRDefault="00CB0106" w:rsidP="00CB010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CB0106" w:rsidRDefault="00CB0106" w:rsidP="00CB0106">
      <w:pPr>
        <w:pStyle w:val="BodyText"/>
        <w:rPr>
          <w:lang w:val="sr-Latn-CS"/>
        </w:rPr>
      </w:pPr>
      <w:r>
        <w:rPr>
          <w:lang w:val="sr-Latn-CS"/>
        </w:rPr>
        <w:t>Zadrugar.</w:t>
      </w:r>
    </w:p>
    <w:p w:rsidR="00CB0106" w:rsidRPr="007E0B43" w:rsidRDefault="00CB0106" w:rsidP="00CB010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B0106" w:rsidRDefault="00CB0106" w:rsidP="00CB0106">
      <w:pPr>
        <w:pStyle w:val="BodyText"/>
        <w:rPr>
          <w:lang w:val="sr-Latn-CS"/>
        </w:rPr>
      </w:pPr>
      <w:r>
        <w:rPr>
          <w:lang w:val="sr-Latn-CS"/>
        </w:rPr>
        <w:t>Zadrugar mora biti prijavljen.</w:t>
      </w:r>
    </w:p>
    <w:p w:rsidR="00CB0106" w:rsidRPr="007E0B43" w:rsidRDefault="00CB0106" w:rsidP="00CB010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B0106" w:rsidRDefault="00CB0106" w:rsidP="00CB0106">
      <w:pPr>
        <w:pStyle w:val="BodyText"/>
        <w:ind w:left="1440"/>
        <w:rPr>
          <w:lang w:val="sr-Latn-CS"/>
        </w:rPr>
      </w:pPr>
      <w:r>
        <w:rPr>
          <w:lang w:val="sr-Latn-CS"/>
        </w:rPr>
        <w:t>1. Zadrugar pronalazi posao na koji zeli da aplicira.</w:t>
      </w:r>
    </w:p>
    <w:p w:rsidR="00CB0106" w:rsidRPr="003855A4" w:rsidRDefault="00CB0106" w:rsidP="00CB0106">
      <w:pPr>
        <w:pStyle w:val="BodyText"/>
        <w:ind w:left="1440"/>
        <w:rPr>
          <w:b/>
          <w:bCs/>
          <w:lang w:val="sr-Latn-CS"/>
        </w:rPr>
      </w:pPr>
      <w:r>
        <w:rPr>
          <w:lang w:val="sr-Latn-CS"/>
        </w:rPr>
        <w:t xml:space="preserve">2. Klikom na dugme Apliciraj, </w:t>
      </w:r>
      <w:r w:rsidR="00E644D2">
        <w:rPr>
          <w:lang w:val="sr-Latn-CS"/>
        </w:rPr>
        <w:t>registruje se da je aplicirao na odabrani posao.</w:t>
      </w:r>
    </w:p>
    <w:p w:rsidR="00CB0106" w:rsidRPr="007E0B43" w:rsidRDefault="00CB0106" w:rsidP="00CB0106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CB0106" w:rsidRDefault="00CB0106" w:rsidP="00CB010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CB0106" w:rsidRPr="007E0B43" w:rsidRDefault="00CB0106" w:rsidP="00CB010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CB0106" w:rsidRDefault="00E644D2" w:rsidP="00CB0106">
      <w:pPr>
        <w:pStyle w:val="BodyText"/>
        <w:rPr>
          <w:lang w:val="sr-Latn-CS"/>
        </w:rPr>
      </w:pPr>
      <w:r>
        <w:rPr>
          <w:lang w:val="sr-Latn-CS"/>
        </w:rPr>
        <w:t>Zadrugar je aplicirao.</w:t>
      </w:r>
    </w:p>
    <w:p w:rsidR="00E644D2" w:rsidRPr="003372D3" w:rsidRDefault="00E644D2" w:rsidP="00E644D2">
      <w:pPr>
        <w:pStyle w:val="Heading2"/>
        <w:rPr>
          <w:lang w:val="sr-Latn-CS"/>
        </w:rPr>
      </w:pPr>
      <w:r>
        <w:rPr>
          <w:lang w:val="sr-Latn-CS"/>
        </w:rPr>
        <w:lastRenderedPageBreak/>
        <w:t>Otkazivajne aplikacija na oglas</w:t>
      </w:r>
    </w:p>
    <w:p w:rsidR="00E644D2" w:rsidRPr="007E0B43" w:rsidRDefault="00E644D2" w:rsidP="00E644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E644D2" w:rsidRDefault="00E644D2" w:rsidP="00E644D2">
      <w:pPr>
        <w:pStyle w:val="BodyText"/>
        <w:rPr>
          <w:lang w:val="sr-Latn-CS"/>
        </w:rPr>
      </w:pPr>
      <w:r>
        <w:rPr>
          <w:lang w:val="sr-Latn-CS"/>
        </w:rPr>
        <w:t>Zadrugar otkazuje aplikaciju na odabrani oglas.</w:t>
      </w:r>
    </w:p>
    <w:p w:rsidR="00E644D2" w:rsidRPr="007E0B43" w:rsidRDefault="00E644D2" w:rsidP="00E644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E644D2" w:rsidRDefault="00E644D2" w:rsidP="00E644D2">
      <w:pPr>
        <w:pStyle w:val="BodyText"/>
        <w:rPr>
          <w:lang w:val="sr-Latn-CS"/>
        </w:rPr>
      </w:pPr>
      <w:r>
        <w:rPr>
          <w:lang w:val="sr-Latn-CS"/>
        </w:rPr>
        <w:t>Zadrugar.</w:t>
      </w:r>
    </w:p>
    <w:p w:rsidR="00E644D2" w:rsidRPr="007E0B43" w:rsidRDefault="00E644D2" w:rsidP="00E644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644D2" w:rsidRDefault="00E644D2" w:rsidP="00E644D2">
      <w:pPr>
        <w:pStyle w:val="BodyText"/>
        <w:rPr>
          <w:lang w:val="sr-Latn-CS"/>
        </w:rPr>
      </w:pPr>
      <w:r>
        <w:rPr>
          <w:lang w:val="sr-Latn-CS"/>
        </w:rPr>
        <w:t>Zadrugar mora biti prijavljen i da je prethodno aplicirao na odabrani posao.</w:t>
      </w:r>
    </w:p>
    <w:p w:rsidR="00E644D2" w:rsidRPr="007E0B43" w:rsidRDefault="00E644D2" w:rsidP="00E644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644D2" w:rsidRDefault="00E644D2" w:rsidP="00E644D2">
      <w:pPr>
        <w:pStyle w:val="BodyText"/>
        <w:ind w:left="1440"/>
        <w:rPr>
          <w:lang w:val="sr-Latn-CS"/>
        </w:rPr>
      </w:pPr>
      <w:r>
        <w:rPr>
          <w:lang w:val="sr-Latn-CS"/>
        </w:rPr>
        <w:t>1. Zadrugar pronalazi posao za koji zeli da otkaze aplikaciju u okviru liste aktivnih aplikacija.</w:t>
      </w:r>
    </w:p>
    <w:p w:rsidR="00E644D2" w:rsidRPr="003855A4" w:rsidRDefault="00E644D2" w:rsidP="00E644D2">
      <w:pPr>
        <w:pStyle w:val="BodyText"/>
        <w:ind w:left="1440"/>
        <w:rPr>
          <w:b/>
          <w:bCs/>
          <w:lang w:val="sr-Latn-CS"/>
        </w:rPr>
      </w:pPr>
      <w:r>
        <w:rPr>
          <w:lang w:val="sr-Latn-CS"/>
        </w:rPr>
        <w:t xml:space="preserve">2. Klikom na dugme </w:t>
      </w:r>
      <w:r w:rsidR="00072161">
        <w:rPr>
          <w:lang w:val="sr-Latn-CS"/>
        </w:rPr>
        <w:t>Otkazi</w:t>
      </w:r>
      <w:r>
        <w:rPr>
          <w:lang w:val="sr-Latn-CS"/>
        </w:rPr>
        <w:t>,</w:t>
      </w:r>
      <w:r w:rsidR="00072161">
        <w:rPr>
          <w:lang w:val="sr-Latn-CS"/>
        </w:rPr>
        <w:t xml:space="preserve"> zadrugar otkazuje aplikaciju</w:t>
      </w:r>
      <w:r>
        <w:rPr>
          <w:lang w:val="sr-Latn-CS"/>
        </w:rPr>
        <w:t>.</w:t>
      </w:r>
    </w:p>
    <w:p w:rsidR="00E644D2" w:rsidRPr="007E0B43" w:rsidRDefault="00E644D2" w:rsidP="00E644D2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E644D2" w:rsidRDefault="00E644D2" w:rsidP="00E644D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644D2" w:rsidRPr="007E0B43" w:rsidRDefault="00E644D2" w:rsidP="00E644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E644D2" w:rsidRDefault="00E644D2" w:rsidP="00E644D2">
      <w:pPr>
        <w:pStyle w:val="BodyText"/>
        <w:rPr>
          <w:lang w:val="sr-Latn-CS"/>
        </w:rPr>
      </w:pPr>
      <w:r>
        <w:rPr>
          <w:lang w:val="sr-Latn-CS"/>
        </w:rPr>
        <w:t xml:space="preserve">Zadrugar je </w:t>
      </w:r>
      <w:r w:rsidR="00072161">
        <w:rPr>
          <w:lang w:val="sr-Latn-CS"/>
        </w:rPr>
        <w:t>otkazao aplikaciju</w:t>
      </w:r>
      <w:r>
        <w:rPr>
          <w:lang w:val="sr-Latn-CS"/>
        </w:rPr>
        <w:t>.</w:t>
      </w:r>
    </w:p>
    <w:p w:rsidR="00072161" w:rsidRPr="003372D3" w:rsidRDefault="00072161" w:rsidP="00072161">
      <w:pPr>
        <w:pStyle w:val="Heading2"/>
        <w:rPr>
          <w:lang w:val="sr-Latn-CS"/>
        </w:rPr>
      </w:pPr>
      <w:r>
        <w:rPr>
          <w:lang w:val="sr-Latn-CS"/>
        </w:rPr>
        <w:t xml:space="preserve">Prihvatanje zadrugara na posao </w:t>
      </w:r>
    </w:p>
    <w:p w:rsidR="00072161" w:rsidRPr="007E0B43" w:rsidRDefault="00072161" w:rsidP="000721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072161" w:rsidRDefault="00072161" w:rsidP="00072161">
      <w:pPr>
        <w:pStyle w:val="BodyText"/>
        <w:rPr>
          <w:lang w:val="sr-Latn-CS"/>
        </w:rPr>
      </w:pPr>
      <w:r>
        <w:rPr>
          <w:lang w:val="sr-Latn-CS"/>
        </w:rPr>
        <w:t xml:space="preserve">Poslodavac iz liste apliciranih zadrugara bira one koje zeli da </w:t>
      </w:r>
      <w:r w:rsidR="00610A16">
        <w:rPr>
          <w:lang w:val="sr-Latn-CS"/>
        </w:rPr>
        <w:t>prihvati na odabrani posao.</w:t>
      </w:r>
    </w:p>
    <w:p w:rsidR="00072161" w:rsidRPr="007E0B43" w:rsidRDefault="00072161" w:rsidP="000721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72161" w:rsidRDefault="00610A16" w:rsidP="00072161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072161">
        <w:rPr>
          <w:lang w:val="sr-Latn-CS"/>
        </w:rPr>
        <w:t>.</w:t>
      </w:r>
    </w:p>
    <w:p w:rsidR="00072161" w:rsidRPr="007E0B43" w:rsidRDefault="00072161" w:rsidP="000721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72161" w:rsidRDefault="00610A16" w:rsidP="00072161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072161">
        <w:rPr>
          <w:lang w:val="sr-Latn-CS"/>
        </w:rPr>
        <w:t xml:space="preserve"> mora biti prijavljen i </w:t>
      </w:r>
      <w:r>
        <w:rPr>
          <w:lang w:val="sr-Latn-CS"/>
        </w:rPr>
        <w:t>mora da ima objavljen posao i da ima aplikacije zadrugara.</w:t>
      </w:r>
    </w:p>
    <w:p w:rsidR="00072161" w:rsidRPr="007E0B43" w:rsidRDefault="00072161" w:rsidP="000721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72161" w:rsidRDefault="00072161" w:rsidP="00072161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1. </w:t>
      </w:r>
      <w:r w:rsidR="00610A16">
        <w:rPr>
          <w:lang w:val="sr-Latn-CS"/>
        </w:rPr>
        <w:t>Po isteku oglasa poslodavac dobija informaciju o apliciranim zadrugarima.</w:t>
      </w:r>
    </w:p>
    <w:p w:rsidR="00072161" w:rsidRPr="003855A4" w:rsidRDefault="00072161" w:rsidP="00072161">
      <w:pPr>
        <w:pStyle w:val="BodyText"/>
        <w:ind w:left="1440"/>
        <w:rPr>
          <w:b/>
          <w:bCs/>
          <w:lang w:val="sr-Latn-CS"/>
        </w:rPr>
      </w:pPr>
      <w:r>
        <w:rPr>
          <w:lang w:val="sr-Latn-CS"/>
        </w:rPr>
        <w:t xml:space="preserve">2. </w:t>
      </w:r>
      <w:r w:rsidR="00610A16">
        <w:rPr>
          <w:lang w:val="sr-Latn-CS"/>
        </w:rPr>
        <w:t>Prihvata zeljene zadrugare.</w:t>
      </w:r>
    </w:p>
    <w:p w:rsidR="00072161" w:rsidRPr="007E0B43" w:rsidRDefault="00072161" w:rsidP="00072161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072161" w:rsidRDefault="00610A16" w:rsidP="00072161">
      <w:pPr>
        <w:pStyle w:val="BodyText"/>
        <w:rPr>
          <w:lang w:val="sr-Latn-CS"/>
        </w:rPr>
      </w:pPr>
      <w:r>
        <w:rPr>
          <w:lang w:val="sr-Latn-CS"/>
        </w:rPr>
        <w:t>Niko nije aplicirao</w:t>
      </w:r>
      <w:r w:rsidR="00072161">
        <w:rPr>
          <w:lang w:val="sr-Latn-CS"/>
        </w:rPr>
        <w:t>.</w:t>
      </w:r>
    </w:p>
    <w:p w:rsidR="00072161" w:rsidRPr="007E0B43" w:rsidRDefault="00072161" w:rsidP="000721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072161" w:rsidRDefault="00072161" w:rsidP="00072161">
      <w:pPr>
        <w:pStyle w:val="BodyText"/>
        <w:rPr>
          <w:lang w:val="sr-Latn-CS"/>
        </w:rPr>
      </w:pPr>
      <w:r>
        <w:rPr>
          <w:lang w:val="sr-Latn-CS"/>
        </w:rPr>
        <w:t xml:space="preserve">Zadrugar </w:t>
      </w:r>
      <w:r w:rsidR="00610A16">
        <w:rPr>
          <w:lang w:val="sr-Latn-CS"/>
        </w:rPr>
        <w:t>dobija notifikaciju da je prihva</w:t>
      </w:r>
      <w:r w:rsidR="00751789">
        <w:rPr>
          <w:lang w:val="sr-Latn-CS"/>
        </w:rPr>
        <w:t>ć</w:t>
      </w:r>
      <w:r w:rsidR="00610A16">
        <w:rPr>
          <w:lang w:val="sr-Latn-CS"/>
        </w:rPr>
        <w:t>en, a odabrana zadruga dobija informacije o prihva</w:t>
      </w:r>
      <w:r w:rsidR="00751789">
        <w:rPr>
          <w:lang w:val="sr-Latn-CS"/>
        </w:rPr>
        <w:t>ć</w:t>
      </w:r>
      <w:r w:rsidR="00610A16">
        <w:rPr>
          <w:lang w:val="sr-Latn-CS"/>
        </w:rPr>
        <w:t>enim zadrugarima kako bi formirala ugovor</w:t>
      </w:r>
      <w:r>
        <w:rPr>
          <w:lang w:val="sr-Latn-CS"/>
        </w:rPr>
        <w:t>.</w:t>
      </w:r>
    </w:p>
    <w:p w:rsidR="00616B95" w:rsidRPr="003372D3" w:rsidRDefault="00616B95" w:rsidP="00616B95">
      <w:pPr>
        <w:pStyle w:val="Heading2"/>
        <w:rPr>
          <w:lang w:val="sr-Latn-CS"/>
        </w:rPr>
      </w:pPr>
      <w:r>
        <w:rPr>
          <w:lang w:val="sr-Latn-CS"/>
        </w:rPr>
        <w:t>Kreiranje ugovora</w:t>
      </w:r>
    </w:p>
    <w:p w:rsidR="00616B95" w:rsidRPr="007E0B43" w:rsidRDefault="00616B95" w:rsidP="00616B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16B95" w:rsidRDefault="00616B95" w:rsidP="00616B95">
      <w:pPr>
        <w:pStyle w:val="BodyText"/>
        <w:rPr>
          <w:lang w:val="sr-Latn-CS"/>
        </w:rPr>
      </w:pPr>
      <w:r>
        <w:rPr>
          <w:lang w:val="sr-Latn-CS"/>
        </w:rPr>
        <w:t>Odabrana zadruga po isteku oglasa i po odabiru zeljenih radnika od strane poslodavca, dobija potrebne informacije za kreiranje ugovora.</w:t>
      </w:r>
    </w:p>
    <w:p w:rsidR="00616B95" w:rsidRPr="007E0B43" w:rsidRDefault="00616B95" w:rsidP="00616B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16B95" w:rsidRDefault="00616B95" w:rsidP="00616B95">
      <w:pPr>
        <w:pStyle w:val="BodyText"/>
        <w:rPr>
          <w:lang w:val="sr-Latn-CS"/>
        </w:rPr>
      </w:pPr>
      <w:r>
        <w:rPr>
          <w:lang w:val="sr-Latn-CS"/>
        </w:rPr>
        <w:t>Zadruga.</w:t>
      </w:r>
    </w:p>
    <w:p w:rsidR="00616B95" w:rsidRPr="007E0B43" w:rsidRDefault="00616B95" w:rsidP="00616B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616B95" w:rsidRDefault="00616B95" w:rsidP="00616B95">
      <w:pPr>
        <w:pStyle w:val="BodyText"/>
        <w:rPr>
          <w:lang w:val="sr-Latn-CS"/>
        </w:rPr>
      </w:pPr>
      <w:r>
        <w:rPr>
          <w:lang w:val="sr-Latn-CS"/>
        </w:rPr>
        <w:t>Zadruga mora biti prijavljena i poslodavac mora da prosledi potrebne informacije.</w:t>
      </w:r>
    </w:p>
    <w:p w:rsidR="00616B95" w:rsidRPr="007E0B43" w:rsidRDefault="00616B95" w:rsidP="00616B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16B95" w:rsidRDefault="00616B95" w:rsidP="00616B95">
      <w:pPr>
        <w:pStyle w:val="BodyText"/>
        <w:ind w:left="1440"/>
        <w:rPr>
          <w:lang w:val="sr-Latn-CS"/>
        </w:rPr>
      </w:pPr>
      <w:r>
        <w:rPr>
          <w:lang w:val="sr-Latn-CS"/>
        </w:rPr>
        <w:t>1. Zadruga klikom na Novi ugovori ima uvid u sve poslove za koje treba da kreira ugovore.</w:t>
      </w:r>
    </w:p>
    <w:p w:rsidR="00616B95" w:rsidRDefault="00616B95" w:rsidP="00616B95">
      <w:pPr>
        <w:pStyle w:val="BodyText"/>
        <w:ind w:left="1440"/>
        <w:rPr>
          <w:lang w:val="sr-Latn-CS"/>
        </w:rPr>
      </w:pPr>
      <w:r>
        <w:rPr>
          <w:lang w:val="sr-Latn-CS"/>
        </w:rPr>
        <w:t>2. Odabirom posla otvara se forma sa informacijama o poslodavcu i zadrugarima koji su aplicirali na dati posao.</w:t>
      </w:r>
    </w:p>
    <w:p w:rsidR="00616B95" w:rsidRPr="003855A4" w:rsidRDefault="00616B95" w:rsidP="00616B95">
      <w:pPr>
        <w:pStyle w:val="BodyText"/>
        <w:ind w:left="1440"/>
        <w:rPr>
          <w:b/>
          <w:bCs/>
          <w:lang w:val="sr-Latn-CS"/>
        </w:rPr>
      </w:pPr>
      <w:r>
        <w:rPr>
          <w:lang w:val="sr-Latn-CS"/>
        </w:rPr>
        <w:t>3. Klikom na dugme kreiraj, ugovor se prosledjuje kako poslodavcu tako i zadrugaru.</w:t>
      </w:r>
    </w:p>
    <w:p w:rsidR="00616B95" w:rsidRPr="007E0B43" w:rsidRDefault="00616B95" w:rsidP="00616B9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616B95" w:rsidRDefault="00616B95" w:rsidP="00616B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16B95" w:rsidRPr="007E0B43" w:rsidRDefault="00616B95" w:rsidP="00616B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16B95" w:rsidRDefault="005333F6" w:rsidP="00616B95">
      <w:pPr>
        <w:pStyle w:val="BodyText"/>
        <w:rPr>
          <w:lang w:val="sr-Latn-CS"/>
        </w:rPr>
      </w:pPr>
      <w:r>
        <w:rPr>
          <w:lang w:val="sr-Latn-CS"/>
        </w:rPr>
        <w:t>Poslodavac i zadrugar imaju uvid u ugovor, u kome se potvrdjuju informacije oko samog posla, novcana naknada i ogranicenja koja se moraju ispostovati.</w:t>
      </w:r>
    </w:p>
    <w:p w:rsidR="00751789" w:rsidRPr="003372D3" w:rsidRDefault="00751789" w:rsidP="00751789">
      <w:pPr>
        <w:pStyle w:val="Heading2"/>
        <w:rPr>
          <w:lang w:val="sr-Latn-CS"/>
        </w:rPr>
      </w:pPr>
      <w:r>
        <w:rPr>
          <w:lang w:val="sr-Latn-CS"/>
        </w:rPr>
        <w:t>Ažuriranje podataka korisničkih profila</w:t>
      </w:r>
    </w:p>
    <w:p w:rsidR="00751789" w:rsidRPr="007E0B43" w:rsidRDefault="00751789" w:rsidP="0075178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51789" w:rsidRDefault="00751789" w:rsidP="00751789">
      <w:pPr>
        <w:pStyle w:val="BodyText"/>
        <w:rPr>
          <w:lang w:val="sr-Latn-CS"/>
        </w:rPr>
      </w:pPr>
      <w:r>
        <w:rPr>
          <w:lang w:val="sr-Latn-CS"/>
        </w:rPr>
        <w:t>Korisnik odlaskom na svoj profil može ažurirati postojeće podatke.</w:t>
      </w:r>
    </w:p>
    <w:p w:rsidR="00751789" w:rsidRPr="007E0B43" w:rsidRDefault="00751789" w:rsidP="0075178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51789" w:rsidRDefault="00751789" w:rsidP="00751789">
      <w:pPr>
        <w:pStyle w:val="BodyText"/>
        <w:rPr>
          <w:lang w:val="sr-Latn-CS"/>
        </w:rPr>
      </w:pPr>
      <w:r>
        <w:rPr>
          <w:lang w:val="sr-Latn-CS"/>
        </w:rPr>
        <w:t>Zadruga, zadrugar, poslodavac.</w:t>
      </w:r>
    </w:p>
    <w:p w:rsidR="00751789" w:rsidRPr="007E0B43" w:rsidRDefault="00751789" w:rsidP="0075178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51789" w:rsidRDefault="00751789" w:rsidP="00751789">
      <w:pPr>
        <w:pStyle w:val="BodyText"/>
        <w:rPr>
          <w:lang w:val="sr-Latn-CS"/>
        </w:rPr>
      </w:pPr>
      <w:r>
        <w:rPr>
          <w:lang w:val="sr-Latn-CS"/>
        </w:rPr>
        <w:t>Korisnik mora biti prijavljen.</w:t>
      </w:r>
    </w:p>
    <w:p w:rsidR="00751789" w:rsidRPr="007E0B43" w:rsidRDefault="00751789" w:rsidP="0075178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51789" w:rsidRDefault="00751789" w:rsidP="0075178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odlazi na svoj profil.</w:t>
      </w:r>
    </w:p>
    <w:p w:rsidR="00751789" w:rsidRDefault="00751789" w:rsidP="00751789">
      <w:pPr>
        <w:pStyle w:val="BodyText"/>
        <w:numPr>
          <w:ilvl w:val="0"/>
          <w:numId w:val="27"/>
        </w:numPr>
        <w:rPr>
          <w:lang w:val="sr-Latn-CS"/>
        </w:rPr>
      </w:pPr>
      <w:r w:rsidRPr="00751789">
        <w:rPr>
          <w:lang w:val="sr-Latn-CS"/>
        </w:rPr>
        <w:t>K</w:t>
      </w:r>
      <w:r>
        <w:rPr>
          <w:lang w:val="sr-Latn-CS"/>
        </w:rPr>
        <w:t>likom na dugme za izmenu podataka dobija opciju za azuriranje profila.</w:t>
      </w:r>
    </w:p>
    <w:p w:rsidR="00751789" w:rsidRDefault="00751789" w:rsidP="0075178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Menja željene podatke.</w:t>
      </w:r>
    </w:p>
    <w:p w:rsidR="00751789" w:rsidRPr="00751789" w:rsidRDefault="00751789" w:rsidP="0075178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Klikom na dugme Sacuvaj izmene, podaci na profilu bivaju izmenjeni.</w:t>
      </w:r>
    </w:p>
    <w:p w:rsidR="00751789" w:rsidRPr="007E0B43" w:rsidRDefault="00751789" w:rsidP="0075178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51789" w:rsidRDefault="00751789" w:rsidP="0075178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51789" w:rsidRPr="007E0B43" w:rsidRDefault="00751789" w:rsidP="0075178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51789" w:rsidRDefault="00751789" w:rsidP="00751789">
      <w:pPr>
        <w:pStyle w:val="BodyText"/>
        <w:rPr>
          <w:lang w:val="sr-Latn-CS"/>
        </w:rPr>
      </w:pPr>
      <w:r>
        <w:rPr>
          <w:lang w:val="sr-Latn-CS"/>
        </w:rPr>
        <w:t>Podaci na profilu su ažurirani.</w:t>
      </w:r>
    </w:p>
    <w:p w:rsidR="00751789" w:rsidRDefault="00751789" w:rsidP="00E644D2">
      <w:pPr>
        <w:pStyle w:val="BodyText"/>
        <w:rPr>
          <w:lang w:val="sr-Latn-CS"/>
        </w:rPr>
      </w:pPr>
    </w:p>
    <w:p w:rsidR="00751789" w:rsidRDefault="00751789" w:rsidP="00E644D2">
      <w:pPr>
        <w:pStyle w:val="BodyText"/>
        <w:rPr>
          <w:lang w:val="sr-Latn-CS"/>
        </w:rPr>
      </w:pPr>
    </w:p>
    <w:p w:rsidR="00751789" w:rsidRDefault="00751789" w:rsidP="00E644D2">
      <w:pPr>
        <w:pStyle w:val="BodyText"/>
        <w:rPr>
          <w:lang w:val="sr-Latn-CS"/>
        </w:rPr>
      </w:pPr>
    </w:p>
    <w:p w:rsidR="00751789" w:rsidRDefault="00751789" w:rsidP="00E644D2">
      <w:pPr>
        <w:pStyle w:val="BodyText"/>
        <w:rPr>
          <w:lang w:val="sr-Latn-CS"/>
        </w:rPr>
      </w:pPr>
    </w:p>
    <w:p w:rsidR="00751789" w:rsidRDefault="00751789" w:rsidP="00E644D2">
      <w:pPr>
        <w:pStyle w:val="BodyText"/>
        <w:rPr>
          <w:lang w:val="sr-Latn-CS"/>
        </w:rPr>
      </w:pPr>
    </w:p>
    <w:p w:rsidR="00751789" w:rsidRDefault="00751789" w:rsidP="00E644D2">
      <w:pPr>
        <w:pStyle w:val="BodyText"/>
        <w:rPr>
          <w:lang w:val="sr-Latn-CS"/>
        </w:rPr>
      </w:pPr>
    </w:p>
    <w:p w:rsidR="00751789" w:rsidRDefault="00751789" w:rsidP="00E644D2">
      <w:pPr>
        <w:pStyle w:val="BodyText"/>
        <w:rPr>
          <w:lang w:val="sr-Latn-CS"/>
        </w:rPr>
      </w:pPr>
    </w:p>
    <w:p w:rsidR="00751789" w:rsidRDefault="00751789" w:rsidP="00E644D2">
      <w:pPr>
        <w:pStyle w:val="BodyText"/>
        <w:rPr>
          <w:lang w:val="sr-Latn-CS"/>
        </w:rPr>
      </w:pPr>
    </w:p>
    <w:p w:rsidR="00072161" w:rsidRDefault="00751789" w:rsidP="00E644D2">
      <w:pPr>
        <w:pStyle w:val="BodyText"/>
        <w:rPr>
          <w:lang w:val="sr-Latn-CS"/>
        </w:rPr>
      </w:pPr>
      <w:r>
        <w:rPr>
          <w:lang w:val="sr-Latn-CS"/>
        </w:rPr>
        <w:lastRenderedPageBreak/>
        <w:t>Digagram sekvence:</w:t>
      </w:r>
    </w:p>
    <w:p w:rsidR="00751789" w:rsidRDefault="00751789" w:rsidP="00E644D2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>
            <wp:extent cx="4735760" cy="4749421"/>
            <wp:effectExtent l="0" t="0" r="8255" b="0"/>
            <wp:docPr id="125403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31944" name="Picture 12540319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286" cy="47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F7" w:rsidRDefault="00B701F7" w:rsidP="00B63B02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12" w:name="_Toc163018916"/>
      <w:bookmarkEnd w:id="11"/>
      <w:r>
        <w:rPr>
          <w:lang w:val="sr-Latn-CS"/>
        </w:rPr>
        <w:t>Dodatni zahtevi</w:t>
      </w:r>
      <w:bookmarkEnd w:id="12"/>
    </w:p>
    <w:p w:rsidR="00834900" w:rsidRPr="003372D3" w:rsidRDefault="00132780" w:rsidP="00834900">
      <w:pPr>
        <w:pStyle w:val="Heading2"/>
        <w:rPr>
          <w:lang w:val="sr-Latn-CS"/>
        </w:rPr>
      </w:pPr>
      <w:bookmarkStart w:id="13" w:name="_Toc163018917"/>
      <w:r>
        <w:rPr>
          <w:lang w:val="sr-Latn-CS"/>
        </w:rPr>
        <w:t>Funkcionalnost</w:t>
      </w:r>
      <w:bookmarkEnd w:id="13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967F95" w:rsidP="00DD0501">
      <w:pPr>
        <w:pStyle w:val="BodyText"/>
        <w:rPr>
          <w:lang w:val="sr-Latn-CS"/>
        </w:rPr>
      </w:pPr>
      <w:r>
        <w:rPr>
          <w:lang w:val="sr-Latn-CS"/>
        </w:rPr>
        <w:t>UposliMe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14" w:name="_Toc163018918"/>
      <w:r>
        <w:rPr>
          <w:lang w:val="sr-Latn-CS"/>
        </w:rPr>
        <w:t>Upotrebi</w:t>
      </w:r>
      <w:r w:rsidR="00967F95">
        <w:rPr>
          <w:lang w:val="sr-Latn-CS"/>
        </w:rPr>
        <w:t>lj</w:t>
      </w:r>
      <w:r>
        <w:rPr>
          <w:lang w:val="sr-Latn-CS"/>
        </w:rPr>
        <w:t>vost</w:t>
      </w:r>
      <w:bookmarkEnd w:id="14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967F95">
        <w:rPr>
          <w:lang w:val="sr-Latn-CS"/>
        </w:rPr>
        <w:t>UposliMe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5" w:name="_Toc163018919"/>
      <w:r>
        <w:rPr>
          <w:lang w:val="sr-Latn-CS"/>
        </w:rPr>
        <w:t>Pouzdanost</w:t>
      </w:r>
      <w:bookmarkEnd w:id="15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Dostupnost</w:t>
      </w:r>
      <w:r w:rsidRPr="001517F6">
        <w:rPr>
          <w:b/>
          <w:bCs/>
          <w:lang w:val="sr-Latn-CS"/>
        </w:rPr>
        <w:t>:</w:t>
      </w:r>
    </w:p>
    <w:p w:rsidR="001517F6" w:rsidRDefault="00967F95" w:rsidP="00456A20">
      <w:pPr>
        <w:pStyle w:val="BodyText"/>
        <w:rPr>
          <w:lang w:val="sr-Latn-CS"/>
        </w:rPr>
      </w:pPr>
      <w:r>
        <w:rPr>
          <w:lang w:val="sr-Latn-CS"/>
        </w:rPr>
        <w:t>UposliMe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6" w:name="_Toc163018920"/>
      <w:r>
        <w:rPr>
          <w:lang w:val="sr-Latn-CS"/>
        </w:rPr>
        <w:t>Performanse</w:t>
      </w:r>
      <w:bookmarkEnd w:id="1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967F95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17" w:name="_Toc163018921"/>
      <w:r>
        <w:rPr>
          <w:lang w:val="sr-Latn-CS"/>
        </w:rPr>
        <w:t>Podrška i održavanje</w:t>
      </w:r>
      <w:bookmarkEnd w:id="1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967F95" w:rsidP="00114E2C">
      <w:pPr>
        <w:pStyle w:val="BodyText"/>
        <w:rPr>
          <w:lang w:val="sr-Latn-CS"/>
        </w:rPr>
      </w:pPr>
      <w:r>
        <w:rPr>
          <w:lang w:val="sr-Latn-CS"/>
        </w:rPr>
        <w:t>UposliMe</w:t>
      </w:r>
      <w:r w:rsidR="00114E2C">
        <w:rPr>
          <w:lang w:val="sr-Latn-CS"/>
        </w:rPr>
        <w:t xml:space="preserve">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18" w:name="_Toc163018922"/>
      <w:r>
        <w:rPr>
          <w:lang w:val="sr-Latn-CS"/>
        </w:rPr>
        <w:t>Ograničenja</w:t>
      </w:r>
      <w:bookmarkEnd w:id="18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967F95">
        <w:rPr>
          <w:lang w:val="sr-Latn-CS"/>
        </w:rPr>
        <w:t>UposliMe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0550" w:rsidRDefault="00A20550">
      <w:r>
        <w:separator/>
      </w:r>
    </w:p>
  </w:endnote>
  <w:endnote w:type="continuationSeparator" w:id="0">
    <w:p w:rsidR="00A20550" w:rsidRDefault="00A2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465661">
            <w:rPr>
              <w:lang w:val="sr-Latn-CS"/>
            </w:rPr>
            <w:t>Dominus</w:t>
          </w:r>
          <w:r w:rsidRPr="003372D3">
            <w:rPr>
              <w:lang w:val="sr-Latn-CS"/>
            </w:rPr>
            <w:t>, 20</w:t>
          </w:r>
          <w:r w:rsidR="00465661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0550" w:rsidRDefault="00A20550">
      <w:r>
        <w:separator/>
      </w:r>
    </w:p>
  </w:footnote>
  <w:footnote w:type="continuationSeparator" w:id="0">
    <w:p w:rsidR="00A20550" w:rsidRDefault="00A2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2A7" w:rsidRDefault="002C12A7">
    <w:pPr>
      <w:rPr>
        <w:sz w:val="24"/>
      </w:rPr>
    </w:pPr>
  </w:p>
  <w:p w:rsidR="002C12A7" w:rsidRDefault="002C12A7">
    <w:pPr>
      <w:pBdr>
        <w:top w:val="single" w:sz="6" w:space="1" w:color="auto"/>
      </w:pBdr>
      <w:rPr>
        <w:sz w:val="24"/>
      </w:rPr>
    </w:pPr>
  </w:p>
  <w:p w:rsidR="00465661" w:rsidRDefault="00465661" w:rsidP="0046566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Dominus</w:t>
    </w:r>
  </w:p>
  <w:p w:rsidR="002C12A7" w:rsidRDefault="002C12A7">
    <w:pPr>
      <w:pBdr>
        <w:bottom w:val="single" w:sz="6" w:space="1" w:color="auto"/>
      </w:pBdr>
      <w:jc w:val="right"/>
      <w:rPr>
        <w:sz w:val="24"/>
      </w:rPr>
    </w:pPr>
  </w:p>
  <w:p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>
      <w:tc>
        <w:tcPr>
          <w:tcW w:w="6379" w:type="dxa"/>
        </w:tcPr>
        <w:p w:rsidR="002C12A7" w:rsidRPr="003372D3" w:rsidRDefault="00465661">
          <w:pPr>
            <w:rPr>
              <w:lang w:val="sr-Latn-CS"/>
            </w:rPr>
          </w:pPr>
          <w:r>
            <w:rPr>
              <w:lang w:val="sr-Latn-CS"/>
            </w:rPr>
            <w:t>UposliMe</w:t>
          </w:r>
        </w:p>
      </w:tc>
      <w:tc>
        <w:tcPr>
          <w:tcW w:w="3179" w:type="dxa"/>
        </w:tcPr>
        <w:p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>
      <w:tc>
        <w:tcPr>
          <w:tcW w:w="6379" w:type="dxa"/>
        </w:tcPr>
        <w:p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465661">
            <w:rPr>
              <w:lang w:val="sr-Latn-CS"/>
            </w:rPr>
            <w:t>30</w:t>
          </w:r>
          <w:r w:rsidRPr="003372D3">
            <w:rPr>
              <w:lang w:val="sr-Latn-CS"/>
            </w:rPr>
            <w:t>.03.20</w:t>
          </w:r>
          <w:r w:rsidR="00465661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>
      <w:tc>
        <w:tcPr>
          <w:tcW w:w="9558" w:type="dxa"/>
          <w:gridSpan w:val="2"/>
        </w:tcPr>
        <w:p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465661">
            <w:rPr>
              <w:lang w:val="sr-Latn-CS"/>
            </w:rPr>
            <w:t xml:space="preserve">UposliMe 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E47D19"/>
    <w:multiLevelType w:val="hybridMultilevel"/>
    <w:tmpl w:val="5A141AB2"/>
    <w:lvl w:ilvl="0" w:tplc="B63EEE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C5E2D68"/>
    <w:multiLevelType w:val="hybridMultilevel"/>
    <w:tmpl w:val="30C08962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0DB7B9B"/>
    <w:multiLevelType w:val="hybridMultilevel"/>
    <w:tmpl w:val="B13A9082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4A41364"/>
    <w:multiLevelType w:val="hybridMultilevel"/>
    <w:tmpl w:val="C0BC8F6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51F7716"/>
    <w:multiLevelType w:val="hybridMultilevel"/>
    <w:tmpl w:val="0AB2B986"/>
    <w:lvl w:ilvl="0" w:tplc="DAC66E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754D6C05"/>
    <w:multiLevelType w:val="hybridMultilevel"/>
    <w:tmpl w:val="1AFC9CB2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621306475">
    <w:abstractNumId w:val="26"/>
  </w:num>
  <w:num w:numId="2" w16cid:durableId="292247478">
    <w:abstractNumId w:val="24"/>
  </w:num>
  <w:num w:numId="3" w16cid:durableId="1964460571">
    <w:abstractNumId w:val="5"/>
  </w:num>
  <w:num w:numId="4" w16cid:durableId="143089445">
    <w:abstractNumId w:val="13"/>
  </w:num>
  <w:num w:numId="5" w16cid:durableId="822308546">
    <w:abstractNumId w:val="18"/>
  </w:num>
  <w:num w:numId="6" w16cid:durableId="1531144334">
    <w:abstractNumId w:val="6"/>
  </w:num>
  <w:num w:numId="7" w16cid:durableId="368922119">
    <w:abstractNumId w:val="11"/>
  </w:num>
  <w:num w:numId="8" w16cid:durableId="508910459">
    <w:abstractNumId w:val="17"/>
  </w:num>
  <w:num w:numId="9" w16cid:durableId="1909806130">
    <w:abstractNumId w:val="20"/>
  </w:num>
  <w:num w:numId="10" w16cid:durableId="525826815">
    <w:abstractNumId w:val="9"/>
  </w:num>
  <w:num w:numId="11" w16cid:durableId="1859585217">
    <w:abstractNumId w:val="0"/>
  </w:num>
  <w:num w:numId="12" w16cid:durableId="2006862408">
    <w:abstractNumId w:val="7"/>
  </w:num>
  <w:num w:numId="13" w16cid:durableId="105076857">
    <w:abstractNumId w:val="22"/>
  </w:num>
  <w:num w:numId="14" w16cid:durableId="487019230">
    <w:abstractNumId w:val="2"/>
  </w:num>
  <w:num w:numId="15" w16cid:durableId="723454500">
    <w:abstractNumId w:val="23"/>
  </w:num>
  <w:num w:numId="16" w16cid:durableId="474565757">
    <w:abstractNumId w:val="21"/>
  </w:num>
  <w:num w:numId="17" w16cid:durableId="674957059">
    <w:abstractNumId w:val="14"/>
  </w:num>
  <w:num w:numId="18" w16cid:durableId="315306813">
    <w:abstractNumId w:val="3"/>
  </w:num>
  <w:num w:numId="19" w16cid:durableId="1080252219">
    <w:abstractNumId w:val="8"/>
  </w:num>
  <w:num w:numId="20" w16cid:durableId="1840268676">
    <w:abstractNumId w:val="10"/>
  </w:num>
  <w:num w:numId="21" w16cid:durableId="904952757">
    <w:abstractNumId w:val="19"/>
  </w:num>
  <w:num w:numId="22" w16cid:durableId="186875083">
    <w:abstractNumId w:val="15"/>
  </w:num>
  <w:num w:numId="23" w16cid:durableId="290290012">
    <w:abstractNumId w:val="4"/>
  </w:num>
  <w:num w:numId="24" w16cid:durableId="1447504233">
    <w:abstractNumId w:val="12"/>
  </w:num>
  <w:num w:numId="25" w16cid:durableId="1218080348">
    <w:abstractNumId w:val="25"/>
  </w:num>
  <w:num w:numId="26" w16cid:durableId="1331982021">
    <w:abstractNumId w:val="1"/>
  </w:num>
  <w:num w:numId="27" w16cid:durableId="292752700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615B4"/>
    <w:rsid w:val="0006338E"/>
    <w:rsid w:val="00072161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D6018"/>
    <w:rsid w:val="002E1608"/>
    <w:rsid w:val="003356F6"/>
    <w:rsid w:val="003372D3"/>
    <w:rsid w:val="00347321"/>
    <w:rsid w:val="00373231"/>
    <w:rsid w:val="003820FD"/>
    <w:rsid w:val="003855A4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65661"/>
    <w:rsid w:val="00473B3E"/>
    <w:rsid w:val="00482D8C"/>
    <w:rsid w:val="004831AE"/>
    <w:rsid w:val="00491CC1"/>
    <w:rsid w:val="004E0725"/>
    <w:rsid w:val="004E4574"/>
    <w:rsid w:val="004E6C9A"/>
    <w:rsid w:val="00500DA2"/>
    <w:rsid w:val="005333F6"/>
    <w:rsid w:val="005613E4"/>
    <w:rsid w:val="00562041"/>
    <w:rsid w:val="00571FC4"/>
    <w:rsid w:val="00595A41"/>
    <w:rsid w:val="005A3F8C"/>
    <w:rsid w:val="005B4961"/>
    <w:rsid w:val="005C333A"/>
    <w:rsid w:val="005D021A"/>
    <w:rsid w:val="005D4262"/>
    <w:rsid w:val="005E1391"/>
    <w:rsid w:val="00610A16"/>
    <w:rsid w:val="00616B95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C5E32"/>
    <w:rsid w:val="006D2FE2"/>
    <w:rsid w:val="006E5E1D"/>
    <w:rsid w:val="006F298D"/>
    <w:rsid w:val="006F37E4"/>
    <w:rsid w:val="006F53E1"/>
    <w:rsid w:val="00705464"/>
    <w:rsid w:val="007061AB"/>
    <w:rsid w:val="007107D8"/>
    <w:rsid w:val="00712834"/>
    <w:rsid w:val="00716C93"/>
    <w:rsid w:val="00723D7F"/>
    <w:rsid w:val="00732741"/>
    <w:rsid w:val="0074590A"/>
    <w:rsid w:val="00751789"/>
    <w:rsid w:val="00751D4E"/>
    <w:rsid w:val="00763367"/>
    <w:rsid w:val="00785A86"/>
    <w:rsid w:val="00786068"/>
    <w:rsid w:val="00792D6C"/>
    <w:rsid w:val="0079569D"/>
    <w:rsid w:val="00796121"/>
    <w:rsid w:val="007A40D6"/>
    <w:rsid w:val="007C37CA"/>
    <w:rsid w:val="007C4972"/>
    <w:rsid w:val="007C6B66"/>
    <w:rsid w:val="007E0B43"/>
    <w:rsid w:val="00804367"/>
    <w:rsid w:val="00834900"/>
    <w:rsid w:val="00885A38"/>
    <w:rsid w:val="008D40CE"/>
    <w:rsid w:val="008F28BA"/>
    <w:rsid w:val="009029D5"/>
    <w:rsid w:val="0090327F"/>
    <w:rsid w:val="009075F6"/>
    <w:rsid w:val="00930725"/>
    <w:rsid w:val="00932297"/>
    <w:rsid w:val="00936D94"/>
    <w:rsid w:val="009458D3"/>
    <w:rsid w:val="00946092"/>
    <w:rsid w:val="0095579F"/>
    <w:rsid w:val="00962138"/>
    <w:rsid w:val="009655E0"/>
    <w:rsid w:val="009662F3"/>
    <w:rsid w:val="00967902"/>
    <w:rsid w:val="00967F95"/>
    <w:rsid w:val="009A291F"/>
    <w:rsid w:val="009B2233"/>
    <w:rsid w:val="009B3AA3"/>
    <w:rsid w:val="009C3260"/>
    <w:rsid w:val="009D5ECD"/>
    <w:rsid w:val="009F2784"/>
    <w:rsid w:val="009F61E4"/>
    <w:rsid w:val="00A12200"/>
    <w:rsid w:val="00A20550"/>
    <w:rsid w:val="00A214E0"/>
    <w:rsid w:val="00A55444"/>
    <w:rsid w:val="00A62A6D"/>
    <w:rsid w:val="00A763B7"/>
    <w:rsid w:val="00A82910"/>
    <w:rsid w:val="00A8646C"/>
    <w:rsid w:val="00A87065"/>
    <w:rsid w:val="00A92BAB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63B02"/>
    <w:rsid w:val="00B701F7"/>
    <w:rsid w:val="00B70376"/>
    <w:rsid w:val="00B849B5"/>
    <w:rsid w:val="00B93B67"/>
    <w:rsid w:val="00B947EE"/>
    <w:rsid w:val="00BA03E9"/>
    <w:rsid w:val="00BC0D10"/>
    <w:rsid w:val="00BC2229"/>
    <w:rsid w:val="00BC4506"/>
    <w:rsid w:val="00BF69E0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0106"/>
    <w:rsid w:val="00CB17FD"/>
    <w:rsid w:val="00CF2AB8"/>
    <w:rsid w:val="00D00311"/>
    <w:rsid w:val="00D14007"/>
    <w:rsid w:val="00D20F4E"/>
    <w:rsid w:val="00D21A8C"/>
    <w:rsid w:val="00D22600"/>
    <w:rsid w:val="00D270AF"/>
    <w:rsid w:val="00D27246"/>
    <w:rsid w:val="00D3569B"/>
    <w:rsid w:val="00D402FD"/>
    <w:rsid w:val="00D44844"/>
    <w:rsid w:val="00D62AEA"/>
    <w:rsid w:val="00D67D2B"/>
    <w:rsid w:val="00D7252F"/>
    <w:rsid w:val="00D77D96"/>
    <w:rsid w:val="00DB3293"/>
    <w:rsid w:val="00DC12A0"/>
    <w:rsid w:val="00DD0501"/>
    <w:rsid w:val="00DD4C2E"/>
    <w:rsid w:val="00DE31A1"/>
    <w:rsid w:val="00DE3C0B"/>
    <w:rsid w:val="00DE518F"/>
    <w:rsid w:val="00E01AFB"/>
    <w:rsid w:val="00E061BD"/>
    <w:rsid w:val="00E15A22"/>
    <w:rsid w:val="00E177E4"/>
    <w:rsid w:val="00E35F70"/>
    <w:rsid w:val="00E41E1D"/>
    <w:rsid w:val="00E5055D"/>
    <w:rsid w:val="00E522DC"/>
    <w:rsid w:val="00E55045"/>
    <w:rsid w:val="00E604E6"/>
    <w:rsid w:val="00E644D2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75F4C"/>
    <w:rsid w:val="00F8455A"/>
    <w:rsid w:val="00F93061"/>
    <w:rsid w:val="00F95DC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9EABA"/>
  <w15:docId w15:val="{75593A83-98F1-457C-9587-6FC9ADEF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465661"/>
    <w:rPr>
      <w:rFonts w:ascii="Arial" w:hAnsi="Arial" w:cs="Arial"/>
      <w:b/>
      <w:bCs/>
      <w:sz w:val="36"/>
      <w:szCs w:val="36"/>
      <w:lang w:eastAsia="sr-Latn-CS"/>
    </w:rPr>
  </w:style>
  <w:style w:type="paragraph" w:styleId="NormalWeb">
    <w:name w:val="Normal (Web)"/>
    <w:basedOn w:val="Normal"/>
    <w:uiPriority w:val="99"/>
    <w:semiHidden/>
    <w:unhideWhenUsed/>
    <w:rsid w:val="00482D8C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277</TotalTime>
  <Pages>16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Pavle</cp:lastModifiedBy>
  <cp:revision>6</cp:revision>
  <cp:lastPrinted>1899-12-31T23:00:00Z</cp:lastPrinted>
  <dcterms:created xsi:type="dcterms:W3CDTF">2023-03-30T16:48:00Z</dcterms:created>
  <dcterms:modified xsi:type="dcterms:W3CDTF">2023-04-07T16:26:00Z</dcterms:modified>
</cp:coreProperties>
</file>