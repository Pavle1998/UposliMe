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CF377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U</w:t>
      </w:r>
      <w:r w:rsidR="00833378">
        <w:rPr>
          <w:lang w:val="sr-Latn-CS"/>
        </w:rPr>
        <w:t>posliMe</w:t>
      </w:r>
    </w:p>
    <w:p w:rsidR="002343C5" w:rsidRPr="006F61C6" w:rsidRDefault="0099074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 za studentsko omladinske poslove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83337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02</w:t>
            </w:r>
            <w:r w:rsidR="006F61C6" w:rsidRPr="006F61C6">
              <w:rPr>
                <w:lang w:val="sr-Latn-CS"/>
              </w:rPr>
              <w:t>.0</w:t>
            </w:r>
            <w:r>
              <w:rPr>
                <w:lang w:val="sr-Latn-CS"/>
              </w:rPr>
              <w:t>3</w:t>
            </w:r>
            <w:r w:rsidR="006F61C6" w:rsidRPr="006F61C6">
              <w:rPr>
                <w:lang w:val="sr-Latn-CS"/>
              </w:rPr>
              <w:t>.20</w:t>
            </w:r>
            <w:r w:rsidR="0099074C"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Default="0099074C">
            <w:pPr>
              <w:pStyle w:val="Tabletext"/>
            </w:pPr>
            <w:r>
              <w:rPr>
                <w:lang w:val="sr-Latn-CS"/>
              </w:rPr>
              <w:t>Pavle Kuzmanovi</w:t>
            </w:r>
            <w:r>
              <w:t>ć</w:t>
            </w:r>
          </w:p>
          <w:p w:rsidR="0099074C" w:rsidRDefault="0099074C">
            <w:pPr>
              <w:pStyle w:val="Tabletext"/>
            </w:pPr>
            <w:r>
              <w:t>Luka Đorđević</w:t>
            </w:r>
          </w:p>
          <w:p w:rsidR="0099074C" w:rsidRPr="0099074C" w:rsidRDefault="0099074C">
            <w:pPr>
              <w:pStyle w:val="Tabletext"/>
            </w:pPr>
            <w:r>
              <w:t>Stefan Atanasković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 w:rsidR="002E16A3">
        <w:rPr>
          <w:noProof/>
        </w:rPr>
        <w:t>5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 w:rsidR="002E16A3">
        <w:rPr>
          <w:noProof/>
        </w:rPr>
        <w:t>6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 w:rsidR="002E16A3">
        <w:rPr>
          <w:noProof/>
        </w:rPr>
        <w:t>8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 w:rsidR="00243FC2">
        <w:rPr>
          <w:noProof/>
        </w:rPr>
        <w:t>8</w:t>
      </w:r>
    </w:p>
    <w:p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833378">
        <w:rPr>
          <w:rFonts w:ascii="Calibri" w:hAnsi="Calibri"/>
          <w:noProof/>
          <w:sz w:val="22"/>
          <w:szCs w:val="22"/>
          <w:lang w:eastAsia="en-US"/>
        </w:rPr>
        <w:t xml:space="preserve">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 w:rsidR="00243FC2">
        <w:rPr>
          <w:noProof/>
        </w:rPr>
        <w:t>9</w:t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:rsidR="00A97B47" w:rsidRPr="00A97B47" w:rsidRDefault="00A97B47" w:rsidP="00A97B47">
      <w:pPr>
        <w:rPr>
          <w:lang w:val="sr-Latn-CS"/>
        </w:rPr>
      </w:pPr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DF6AB1">
        <w:rPr>
          <w:lang w:val="sr-Latn-CS"/>
        </w:rPr>
        <w:t>web aplikacije za studentsko omladinske poslove</w:t>
      </w:r>
      <w:r w:rsidR="006D0694">
        <w:rPr>
          <w:lang w:val="sr-Latn-CS"/>
        </w:rPr>
        <w:t xml:space="preserve"> – </w:t>
      </w:r>
      <w:r w:rsidR="00833378">
        <w:rPr>
          <w:lang w:val="sr-Latn-CS"/>
        </w:rPr>
        <w:t>UposliMe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p w:rsidR="00F267E3" w:rsidRDefault="00B10BF0" w:rsidP="00D62E1E">
      <w:pPr>
        <w:pStyle w:val="BodyText"/>
        <w:rPr>
          <w:lang w:val="sr-Latn-CS"/>
        </w:rPr>
      </w:pPr>
      <w:r>
        <w:rPr>
          <w:lang w:val="sr-Latn-CS"/>
        </w:rPr>
        <w:t xml:space="preserve">Navesti osnovne podatke o projektu u narednoj tabeli. Ukoliko se još uvek nije doneta </w:t>
      </w:r>
      <w:r w:rsidR="00D62E1E">
        <w:rPr>
          <w:lang w:val="sr-Latn-CS"/>
        </w:rPr>
        <w:t xml:space="preserve">konačna </w:t>
      </w:r>
      <w:r>
        <w:rPr>
          <w:lang w:val="sr-Latn-CS"/>
        </w:rPr>
        <w:t xml:space="preserve">odluka </w:t>
      </w:r>
      <w:r w:rsidR="00D96EF7">
        <w:rPr>
          <w:lang w:val="sr-Latn-CS"/>
        </w:rPr>
        <w:t xml:space="preserve">o nekoj od stavki (npr. framework) navesti potencijalne </w:t>
      </w:r>
      <w:r w:rsidR="00A70277">
        <w:rPr>
          <w:lang w:val="sr-Latn-CS"/>
        </w:rPr>
        <w:t>alternative</w:t>
      </w:r>
      <w:r>
        <w:rPr>
          <w:lang w:val="sr-Latn-CS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5770"/>
      </w:tblGrid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8217C1" w:rsidRDefault="008217C1" w:rsidP="008217C1">
            <w:pPr>
              <w:pStyle w:val="Title"/>
              <w:tabs>
                <w:tab w:val="left" w:pos="2970"/>
                <w:tab w:val="left" w:pos="3060"/>
              </w:tabs>
              <w:jc w:val="left"/>
              <w:rPr>
                <w:rFonts w:ascii="Times New Roman" w:hAnsi="Times New Roman"/>
                <w:b w:val="0"/>
                <w:bCs/>
                <w:sz w:val="20"/>
                <w:szCs w:val="10"/>
                <w:lang w:val="sr-Latn-CS"/>
              </w:rPr>
            </w:pPr>
            <w:r>
              <w:rPr>
                <w:rFonts w:ascii="Times New Roman" w:hAnsi="Times New Roman"/>
                <w:b w:val="0"/>
                <w:bCs/>
                <w:sz w:val="20"/>
                <w:szCs w:val="10"/>
                <w:lang w:val="sr-Latn-CS"/>
              </w:rPr>
              <w:t>Web aplikacija za studentsko omla</w:t>
            </w:r>
            <w:r w:rsidR="00833378">
              <w:rPr>
                <w:rFonts w:ascii="Times New Roman" w:hAnsi="Times New Roman"/>
                <w:b w:val="0"/>
                <w:bCs/>
                <w:sz w:val="20"/>
                <w:szCs w:val="10"/>
                <w:lang w:val="sr-Latn-CS"/>
              </w:rPr>
              <w:t>d</w:t>
            </w:r>
            <w:r>
              <w:rPr>
                <w:rFonts w:ascii="Times New Roman" w:hAnsi="Times New Roman"/>
                <w:b w:val="0"/>
                <w:bCs/>
                <w:sz w:val="20"/>
                <w:szCs w:val="10"/>
                <w:lang w:val="sr-Latn-CS"/>
              </w:rPr>
              <w:t>inske poslove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833378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Dominus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8217C1" w:rsidRDefault="008217C1" w:rsidP="008217C1">
            <w:pPr>
              <w:pStyle w:val="Tabletext"/>
            </w:pPr>
            <w:r>
              <w:rPr>
                <w:lang w:val="sr-Latn-CS"/>
              </w:rPr>
              <w:t>Pavle Kuzmanovi</w:t>
            </w:r>
            <w:r>
              <w:t>ć</w:t>
            </w:r>
            <w:r w:rsidR="00252C60">
              <w:t xml:space="preserve"> 16667</w:t>
            </w:r>
          </w:p>
          <w:p w:rsidR="008217C1" w:rsidRDefault="008217C1" w:rsidP="008217C1">
            <w:pPr>
              <w:pStyle w:val="Tabletext"/>
            </w:pPr>
            <w:r>
              <w:t>Luka Đorđević</w:t>
            </w:r>
            <w:r w:rsidR="00833378">
              <w:t xml:space="preserve"> 18149</w:t>
            </w:r>
          </w:p>
          <w:p w:rsidR="00F267E3" w:rsidRPr="00A97B47" w:rsidRDefault="008217C1" w:rsidP="008217C1">
            <w:r>
              <w:t>Stefan Atanasković</w:t>
            </w:r>
            <w:r w:rsidR="00252C60">
              <w:t xml:space="preserve"> 17011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F2BE1" w:rsidP="00AB1DE2">
            <w:r>
              <w:t>Nepostojanje adekvatne web aplikacije, n</w:t>
            </w:r>
            <w:r w:rsidR="008217C1">
              <w:t>epregledan</w:t>
            </w:r>
            <w:r w:rsidR="00252C60">
              <w:t xml:space="preserve"> uvid u aktivne </w:t>
            </w:r>
            <w:r w:rsidR="002B6CC3">
              <w:t>poslove</w:t>
            </w:r>
            <w:r w:rsidR="00252C60">
              <w:t>,</w:t>
            </w:r>
            <w:r w:rsidR="008217C1">
              <w:t xml:space="preserve"> </w:t>
            </w:r>
            <w:r w:rsidR="00A834F3">
              <w:t xml:space="preserve">neravnopravno </w:t>
            </w:r>
            <w:r w:rsidR="00097309">
              <w:t>konkurisanj</w:t>
            </w:r>
            <w:r w:rsidR="00A834F3">
              <w:t>e</w:t>
            </w:r>
            <w:r w:rsidR="00097309">
              <w:t xml:space="preserve"> </w:t>
            </w:r>
            <w:r w:rsidR="00252C60">
              <w:t>i</w:t>
            </w:r>
            <w:r w:rsidR="00097309">
              <w:t xml:space="preserve"> obavestavanj</w:t>
            </w:r>
            <w:r w:rsidR="00A834F3">
              <w:t>e</w:t>
            </w:r>
            <w:r w:rsidR="00097309">
              <w:t xml:space="preserve"> studenata/</w:t>
            </w:r>
            <w:r w:rsidR="002B6CC3">
              <w:t>ucenika</w:t>
            </w:r>
            <w:r w:rsidR="00252C60">
              <w:t xml:space="preserve"> o novim poslovima</w:t>
            </w:r>
            <w:r w:rsidR="00A834F3">
              <w:t xml:space="preserve">, </w:t>
            </w:r>
            <w:r w:rsidR="00D24709">
              <w:t>nedostatak informacija o poslu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834F3" w:rsidP="00AB1DE2">
            <w:r>
              <w:t xml:space="preserve">Studente, </w:t>
            </w:r>
            <w:r w:rsidR="002B6CC3">
              <w:t>u</w:t>
            </w:r>
            <w:r w:rsidR="00CF3778">
              <w:t>č</w:t>
            </w:r>
            <w:r w:rsidR="002B6CC3">
              <w:t>enike,</w:t>
            </w:r>
            <w:r>
              <w:t xml:space="preserve"> poslodavce</w:t>
            </w:r>
            <w:r w:rsidR="00D24709">
              <w:t>, studentsko omladinske zadruge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834F3" w:rsidP="00AB1DE2">
            <w:r>
              <w:t>Ote</w:t>
            </w:r>
            <w:r w:rsidR="00D24709">
              <w:t>ž</w:t>
            </w:r>
            <w:r>
              <w:t xml:space="preserve">ano </w:t>
            </w:r>
            <w:r w:rsidR="00D24709">
              <w:t>nala</w:t>
            </w:r>
            <w:r w:rsidR="00CF3778">
              <w:t>ž</w:t>
            </w:r>
            <w:r w:rsidR="00D24709">
              <w:t>enje radnika</w:t>
            </w:r>
            <w:r w:rsidR="007077DF">
              <w:t>/poslova</w:t>
            </w:r>
            <w:r w:rsidR="00D24709"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D24709" w:rsidP="00AB1DE2">
            <w:r>
              <w:t>Omogućiti poslodavcima da brzo i lako dođu do radnika, a studentima/</w:t>
            </w:r>
            <w:r w:rsidR="007077DF">
              <w:t>učenicima</w:t>
            </w:r>
            <w:r>
              <w:t xml:space="preserve"> da lako dođu do </w:t>
            </w:r>
            <w:r w:rsidR="007077DF">
              <w:t>privremenog posla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3A3A02" w:rsidP="00AB1DE2">
            <w:r>
              <w:t>Studentima, srednjoškolcima, poslodavcima</w:t>
            </w:r>
            <w:r w:rsidR="002B6CC3">
              <w:t>, studentsko omladinskim zadrugama</w:t>
            </w:r>
            <w:r w:rsidR="008075CE">
              <w:t xml:space="preserve"> na teritoriji </w:t>
            </w:r>
            <w:r w:rsidR="007077DF">
              <w:t>Srbije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7077DF" w:rsidP="00AB1DE2">
            <w:r>
              <w:t>Kroz jednostavniji i pregledniji interfejs obezbeđuje</w:t>
            </w:r>
            <w:r w:rsidR="002B6CC3">
              <w:t xml:space="preserve"> brzo i jednostavno nalaženje radnika/poslova.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2B6CC3" w:rsidP="00AB1DE2">
            <w:r>
              <w:t>Web aplikacija</w:t>
            </w:r>
            <w:r w:rsidR="00AB1DE2" w:rsidRPr="00AB1DE2"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935615" w:rsidRDefault="00935615" w:rsidP="00AB1DE2">
            <w:r>
              <w:t>Pomo</w:t>
            </w:r>
            <w:r w:rsidR="00CF3778">
              <w:t>ć</w:t>
            </w:r>
            <w:r>
              <w:t>u jednostavnog interfejsa omogućava zadrugarima brzo I jednostavno nala</w:t>
            </w:r>
            <w:r w:rsidR="00CF3778">
              <w:t>ž</w:t>
            </w:r>
            <w:r>
              <w:t>enje posla, dok poslodavcima pruža brzo pronala</w:t>
            </w:r>
            <w:r w:rsidR="00CF3778">
              <w:t>ž</w:t>
            </w:r>
            <w:r>
              <w:t>enje radnika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70ACF" w:rsidP="00AB1DE2">
            <w:r>
              <w:t>Postojeći</w:t>
            </w:r>
            <w:r w:rsidR="00D85716">
              <w:t>h</w:t>
            </w:r>
            <w:r>
              <w:t xml:space="preserve"> sajtov</w:t>
            </w:r>
            <w:r w:rsidR="00D85716">
              <w:t xml:space="preserve">a koji </w:t>
            </w:r>
            <w:r>
              <w:t xml:space="preserve">nisu orijentisani konkretno ka </w:t>
            </w:r>
            <w:r w:rsidR="00D85716">
              <w:t xml:space="preserve">privremenim </w:t>
            </w:r>
            <w:r>
              <w:t>studentskim poslovima</w:t>
            </w:r>
            <w:r w:rsidR="00D85716">
              <w:t>, već kroz nepregledan interfejs i lošu komunikaciju, pružaju usluge za dugotrajna zaposlenja, prakse itd.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D85716" w:rsidP="00AB1DE2">
            <w:r>
              <w:t>Olakšati</w:t>
            </w:r>
            <w:r w:rsidR="00CF3778">
              <w:t xml:space="preserve"> </w:t>
            </w:r>
            <w:r w:rsidR="00193B20">
              <w:t>studentima/u</w:t>
            </w:r>
            <w:r w:rsidR="008075CE">
              <w:t>č</w:t>
            </w:r>
            <w:r w:rsidR="00193B20">
              <w:t>enicima</w:t>
            </w:r>
            <w:r w:rsidR="00CF3778">
              <w:t>,</w:t>
            </w:r>
            <w:r w:rsidR="00193B20">
              <w:t xml:space="preserve"> da</w:t>
            </w:r>
            <w:r>
              <w:t xml:space="preserve"> kroz</w:t>
            </w:r>
            <w:r w:rsidR="00193B20">
              <w:t xml:space="preserve"> </w:t>
            </w:r>
            <w:r>
              <w:t xml:space="preserve">pregledan </w:t>
            </w:r>
            <w:r w:rsidR="008075CE">
              <w:t xml:space="preserve">I </w:t>
            </w:r>
            <w:r w:rsidR="00193B20">
              <w:t>jednostav</w:t>
            </w:r>
            <w:r>
              <w:t>an interfejs</w:t>
            </w:r>
            <w:r w:rsidR="00193B20">
              <w:t xml:space="preserve"> </w:t>
            </w:r>
            <w:r w:rsidR="008075CE">
              <w:t>pronađu posao i dođu do zarade,</w:t>
            </w:r>
            <w:r>
              <w:t xml:space="preserve"> </w:t>
            </w:r>
            <w:r w:rsidR="008075CE">
              <w:t>poslodavci</w:t>
            </w:r>
            <w:r w:rsidR="00CF3778">
              <w:t>ma</w:t>
            </w:r>
            <w:r w:rsidR="0097734D">
              <w:t xml:space="preserve"> da u što kraćem vremenskom periodu</w:t>
            </w:r>
            <w:r w:rsidR="00066CC5">
              <w:t xml:space="preserve"> dodju do radnika</w:t>
            </w:r>
            <w:r w:rsidR="00640EBE">
              <w:t xml:space="preserve"> I zadrugama omogućiti skaliranje u poslovnom pogledu.</w:t>
            </w:r>
          </w:p>
        </w:tc>
      </w:tr>
    </w:tbl>
    <w:p w:rsidR="00D96EF7" w:rsidRPr="006F61C6" w:rsidRDefault="00D96EF7" w:rsidP="00D96EF7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:rsidR="00912984" w:rsidRPr="0017299D" w:rsidRDefault="00912984" w:rsidP="00B559F9">
      <w:pPr>
        <w:pStyle w:val="BodyText"/>
        <w:ind w:left="0"/>
        <w:rPr>
          <w:sz w:val="24"/>
          <w:szCs w:val="24"/>
          <w:lang w:val="sr-Latn-CS"/>
        </w:rPr>
      </w:pPr>
    </w:p>
    <w:p w:rsidR="003467B8" w:rsidRPr="0017299D" w:rsidRDefault="003467B8" w:rsidP="00D96EF7">
      <w:pPr>
        <w:pStyle w:val="BodyText"/>
        <w:rPr>
          <w:sz w:val="24"/>
          <w:szCs w:val="24"/>
          <w:u w:val="single"/>
          <w:lang w:val="sr-Latn-CS"/>
        </w:rPr>
      </w:pPr>
      <w:r w:rsidRPr="0017299D">
        <w:rPr>
          <w:sz w:val="24"/>
          <w:szCs w:val="24"/>
          <w:u w:val="single"/>
          <w:lang w:val="sr-Latn-CS"/>
        </w:rPr>
        <w:t>Studenti/srednjo</w:t>
      </w:r>
      <w:r w:rsidR="00403965" w:rsidRPr="0017299D">
        <w:rPr>
          <w:sz w:val="24"/>
          <w:szCs w:val="24"/>
          <w:u w:val="single"/>
          <w:lang w:val="sr-Latn-CS"/>
        </w:rPr>
        <w:t>š</w:t>
      </w:r>
      <w:r w:rsidRPr="0017299D">
        <w:rPr>
          <w:sz w:val="24"/>
          <w:szCs w:val="24"/>
          <w:u w:val="single"/>
          <w:lang w:val="sr-Latn-CS"/>
        </w:rPr>
        <w:t>kolci:</w:t>
      </w:r>
    </w:p>
    <w:p w:rsidR="003467B8" w:rsidRPr="0017299D" w:rsidRDefault="00912984" w:rsidP="00912984">
      <w:pPr>
        <w:pStyle w:val="BodyText"/>
        <w:numPr>
          <w:ilvl w:val="0"/>
          <w:numId w:val="15"/>
        </w:numPr>
        <w:rPr>
          <w:sz w:val="24"/>
          <w:szCs w:val="24"/>
          <w:lang w:val="sr-Latn-CS"/>
        </w:rPr>
      </w:pPr>
      <w:r w:rsidRPr="0017299D">
        <w:rPr>
          <w:sz w:val="24"/>
          <w:szCs w:val="24"/>
          <w:lang w:val="sr-Latn-CS"/>
        </w:rPr>
        <w:t>Imaju pregledan prikaz raspoloživih poslova</w:t>
      </w:r>
    </w:p>
    <w:p w:rsidR="00066CC5" w:rsidRPr="0017299D" w:rsidRDefault="003467B8" w:rsidP="00912984">
      <w:pPr>
        <w:pStyle w:val="BodyText"/>
        <w:numPr>
          <w:ilvl w:val="0"/>
          <w:numId w:val="15"/>
        </w:numPr>
        <w:rPr>
          <w:sz w:val="24"/>
          <w:szCs w:val="24"/>
          <w:lang w:val="sr-Latn-CS"/>
        </w:rPr>
      </w:pPr>
      <w:r w:rsidRPr="0017299D">
        <w:rPr>
          <w:sz w:val="24"/>
          <w:szCs w:val="24"/>
          <w:lang w:val="sr-Latn-CS"/>
        </w:rPr>
        <w:t>Imaju mogucnost filtriranja poslova</w:t>
      </w:r>
    </w:p>
    <w:p w:rsidR="003467B8" w:rsidRPr="0017299D" w:rsidRDefault="003467B8" w:rsidP="00912984">
      <w:pPr>
        <w:pStyle w:val="BodyText"/>
        <w:numPr>
          <w:ilvl w:val="0"/>
          <w:numId w:val="15"/>
        </w:numPr>
        <w:rPr>
          <w:sz w:val="24"/>
          <w:szCs w:val="24"/>
          <w:lang w:val="sr-Latn-CS"/>
        </w:rPr>
      </w:pPr>
      <w:r w:rsidRPr="0017299D">
        <w:rPr>
          <w:sz w:val="24"/>
          <w:szCs w:val="24"/>
          <w:lang w:val="sr-Latn-CS"/>
        </w:rPr>
        <w:lastRenderedPageBreak/>
        <w:t>Aplicira</w:t>
      </w:r>
      <w:r w:rsidR="00912984" w:rsidRPr="0017299D">
        <w:rPr>
          <w:sz w:val="24"/>
          <w:szCs w:val="24"/>
          <w:lang w:val="sr-Latn-CS"/>
        </w:rPr>
        <w:t>ju</w:t>
      </w:r>
      <w:r w:rsidRPr="0017299D">
        <w:rPr>
          <w:sz w:val="24"/>
          <w:szCs w:val="24"/>
          <w:lang w:val="sr-Latn-CS"/>
        </w:rPr>
        <w:t xml:space="preserve"> </w:t>
      </w:r>
      <w:r w:rsidR="00912984" w:rsidRPr="0017299D">
        <w:rPr>
          <w:sz w:val="24"/>
          <w:szCs w:val="24"/>
          <w:lang w:val="sr-Latn-CS"/>
        </w:rPr>
        <w:t>z</w:t>
      </w:r>
      <w:r w:rsidRPr="0017299D">
        <w:rPr>
          <w:sz w:val="24"/>
          <w:szCs w:val="24"/>
          <w:lang w:val="sr-Latn-CS"/>
        </w:rPr>
        <w:t xml:space="preserve">a </w:t>
      </w:r>
      <w:r w:rsidR="00912984" w:rsidRPr="0017299D">
        <w:rPr>
          <w:sz w:val="24"/>
          <w:szCs w:val="24"/>
          <w:lang w:val="sr-Latn-CS"/>
        </w:rPr>
        <w:t>ž</w:t>
      </w:r>
      <w:r w:rsidRPr="0017299D">
        <w:rPr>
          <w:sz w:val="24"/>
          <w:szCs w:val="24"/>
          <w:lang w:val="sr-Latn-CS"/>
        </w:rPr>
        <w:t>eljeni posao</w:t>
      </w:r>
    </w:p>
    <w:p w:rsidR="003467B8" w:rsidRPr="0017299D" w:rsidRDefault="00912984" w:rsidP="00912984">
      <w:pPr>
        <w:pStyle w:val="BodyText"/>
        <w:numPr>
          <w:ilvl w:val="0"/>
          <w:numId w:val="15"/>
        </w:numPr>
        <w:rPr>
          <w:sz w:val="24"/>
          <w:szCs w:val="24"/>
          <w:lang w:val="sr-Latn-CS"/>
        </w:rPr>
      </w:pPr>
      <w:r w:rsidRPr="0017299D">
        <w:rPr>
          <w:sz w:val="24"/>
          <w:szCs w:val="24"/>
          <w:lang w:val="sr-Latn-CS"/>
        </w:rPr>
        <w:t>Imaju mogućnost otkazivanja posla</w:t>
      </w:r>
    </w:p>
    <w:p w:rsidR="00640EBE" w:rsidRDefault="00912984" w:rsidP="00640EBE">
      <w:pPr>
        <w:pStyle w:val="BodyText"/>
        <w:numPr>
          <w:ilvl w:val="0"/>
          <w:numId w:val="15"/>
        </w:numPr>
        <w:rPr>
          <w:sz w:val="24"/>
          <w:szCs w:val="24"/>
          <w:lang w:val="sr-Latn-CS"/>
        </w:rPr>
      </w:pPr>
      <w:r w:rsidRPr="0017299D">
        <w:rPr>
          <w:sz w:val="24"/>
          <w:szCs w:val="24"/>
          <w:lang w:val="sr-Latn-CS"/>
        </w:rPr>
        <w:t>Imaju mogućnost o</w:t>
      </w:r>
      <w:r w:rsidR="003467B8" w:rsidRPr="0017299D">
        <w:rPr>
          <w:sz w:val="24"/>
          <w:szCs w:val="24"/>
          <w:lang w:val="sr-Latn-CS"/>
        </w:rPr>
        <w:t>cenjivanja poslodavca</w:t>
      </w:r>
    </w:p>
    <w:p w:rsidR="003467B8" w:rsidRPr="0017299D" w:rsidRDefault="003467B8" w:rsidP="00640EBE">
      <w:pPr>
        <w:pStyle w:val="BodyText"/>
        <w:rPr>
          <w:sz w:val="24"/>
          <w:szCs w:val="24"/>
          <w:lang w:val="sr-Latn-CS"/>
        </w:rPr>
      </w:pPr>
      <w:r w:rsidRPr="0017299D">
        <w:rPr>
          <w:sz w:val="24"/>
          <w:szCs w:val="24"/>
          <w:u w:val="single"/>
          <w:lang w:val="sr-Latn-CS"/>
        </w:rPr>
        <w:t>Zadruge</w:t>
      </w:r>
      <w:r w:rsidRPr="0017299D">
        <w:rPr>
          <w:sz w:val="24"/>
          <w:szCs w:val="24"/>
          <w:lang w:val="sr-Latn-CS"/>
        </w:rPr>
        <w:t>:</w:t>
      </w:r>
    </w:p>
    <w:p w:rsidR="000851FB" w:rsidRPr="0017299D" w:rsidRDefault="00912984" w:rsidP="00912984">
      <w:pPr>
        <w:pStyle w:val="BodyText"/>
        <w:numPr>
          <w:ilvl w:val="0"/>
          <w:numId w:val="16"/>
        </w:numPr>
        <w:rPr>
          <w:sz w:val="24"/>
          <w:szCs w:val="24"/>
          <w:lang w:val="sr-Latn-CS"/>
        </w:rPr>
      </w:pPr>
      <w:r w:rsidRPr="0017299D">
        <w:rPr>
          <w:sz w:val="24"/>
          <w:szCs w:val="24"/>
          <w:lang w:val="sr-Latn-CS"/>
        </w:rPr>
        <w:t>Odbijaju</w:t>
      </w:r>
      <w:r w:rsidR="000851FB" w:rsidRPr="0017299D">
        <w:rPr>
          <w:sz w:val="24"/>
          <w:szCs w:val="24"/>
          <w:lang w:val="sr-Latn-CS"/>
        </w:rPr>
        <w:t xml:space="preserve">/prihvatanja zahtev za </w:t>
      </w:r>
      <w:r w:rsidRPr="0017299D">
        <w:rPr>
          <w:sz w:val="24"/>
          <w:szCs w:val="24"/>
          <w:lang w:val="sr-Latn-CS"/>
        </w:rPr>
        <w:t xml:space="preserve">objavljivanje </w:t>
      </w:r>
      <w:r w:rsidR="000851FB" w:rsidRPr="0017299D">
        <w:rPr>
          <w:sz w:val="24"/>
          <w:szCs w:val="24"/>
          <w:lang w:val="sr-Latn-CS"/>
        </w:rPr>
        <w:t>pos</w:t>
      </w:r>
      <w:r w:rsidRPr="0017299D">
        <w:rPr>
          <w:sz w:val="24"/>
          <w:szCs w:val="24"/>
          <w:lang w:val="sr-Latn-CS"/>
        </w:rPr>
        <w:t>la</w:t>
      </w:r>
    </w:p>
    <w:p w:rsidR="000851FB" w:rsidRPr="0017299D" w:rsidRDefault="00912984" w:rsidP="00912984">
      <w:pPr>
        <w:pStyle w:val="BodyText"/>
        <w:numPr>
          <w:ilvl w:val="0"/>
          <w:numId w:val="16"/>
        </w:numPr>
        <w:rPr>
          <w:sz w:val="24"/>
          <w:szCs w:val="24"/>
          <w:lang w:val="sr-Latn-CS"/>
        </w:rPr>
      </w:pPr>
      <w:r w:rsidRPr="0017299D">
        <w:rPr>
          <w:sz w:val="24"/>
          <w:szCs w:val="24"/>
          <w:lang w:val="sr-Latn-CS"/>
        </w:rPr>
        <w:t>Obaveštavaju poslodavce/zadrugare</w:t>
      </w:r>
    </w:p>
    <w:p w:rsidR="003467B8" w:rsidRPr="0017299D" w:rsidRDefault="00403965" w:rsidP="00640EBE">
      <w:pPr>
        <w:pStyle w:val="BodyText"/>
        <w:numPr>
          <w:ilvl w:val="0"/>
          <w:numId w:val="16"/>
        </w:numPr>
        <w:rPr>
          <w:sz w:val="24"/>
          <w:szCs w:val="24"/>
          <w:lang w:val="sr-Latn-CS"/>
        </w:rPr>
      </w:pPr>
      <w:r w:rsidRPr="0017299D">
        <w:rPr>
          <w:sz w:val="24"/>
          <w:szCs w:val="24"/>
          <w:lang w:val="sr-Latn-CS"/>
        </w:rPr>
        <w:t>K</w:t>
      </w:r>
      <w:r w:rsidR="000851FB" w:rsidRPr="0017299D">
        <w:rPr>
          <w:sz w:val="24"/>
          <w:szCs w:val="24"/>
          <w:lang w:val="sr-Latn-CS"/>
        </w:rPr>
        <w:t>reiraj</w:t>
      </w:r>
      <w:r w:rsidRPr="0017299D">
        <w:rPr>
          <w:sz w:val="24"/>
          <w:szCs w:val="24"/>
          <w:lang w:val="sr-Latn-CS"/>
        </w:rPr>
        <w:t>u</w:t>
      </w:r>
      <w:r w:rsidR="000851FB" w:rsidRPr="0017299D">
        <w:rPr>
          <w:sz w:val="24"/>
          <w:szCs w:val="24"/>
          <w:lang w:val="sr-Latn-CS"/>
        </w:rPr>
        <w:t>,</w:t>
      </w:r>
      <w:r w:rsidRPr="0017299D">
        <w:rPr>
          <w:sz w:val="24"/>
          <w:szCs w:val="24"/>
          <w:lang w:val="sr-Latn-CS"/>
        </w:rPr>
        <w:t xml:space="preserve"> šalju</w:t>
      </w:r>
      <w:r w:rsidR="000851FB" w:rsidRPr="0017299D">
        <w:rPr>
          <w:sz w:val="24"/>
          <w:szCs w:val="24"/>
          <w:lang w:val="sr-Latn-CS"/>
        </w:rPr>
        <w:t xml:space="preserve"> ugovor</w:t>
      </w:r>
      <w:r w:rsidRPr="0017299D">
        <w:rPr>
          <w:sz w:val="24"/>
          <w:szCs w:val="24"/>
          <w:lang w:val="sr-Latn-CS"/>
        </w:rPr>
        <w:t>e</w:t>
      </w:r>
    </w:p>
    <w:p w:rsidR="003467B8" w:rsidRPr="0017299D" w:rsidRDefault="00403965" w:rsidP="00403965">
      <w:pPr>
        <w:pStyle w:val="BodyText"/>
        <w:numPr>
          <w:ilvl w:val="0"/>
          <w:numId w:val="16"/>
        </w:numPr>
        <w:rPr>
          <w:sz w:val="24"/>
          <w:szCs w:val="24"/>
          <w:lang w:val="sr-Latn-CS"/>
        </w:rPr>
      </w:pPr>
      <w:r w:rsidRPr="0017299D">
        <w:rPr>
          <w:sz w:val="24"/>
          <w:szCs w:val="24"/>
          <w:lang w:val="sr-Latn-CS"/>
        </w:rPr>
        <w:t>Objavljuju</w:t>
      </w:r>
      <w:r w:rsidR="003467B8" w:rsidRPr="0017299D">
        <w:rPr>
          <w:sz w:val="24"/>
          <w:szCs w:val="24"/>
          <w:lang w:val="sr-Latn-CS"/>
        </w:rPr>
        <w:t>, bri</w:t>
      </w:r>
      <w:r w:rsidRPr="0017299D">
        <w:rPr>
          <w:sz w:val="24"/>
          <w:szCs w:val="24"/>
          <w:lang w:val="sr-Latn-CS"/>
        </w:rPr>
        <w:t>šu</w:t>
      </w:r>
      <w:r w:rsidR="003467B8" w:rsidRPr="0017299D">
        <w:rPr>
          <w:sz w:val="24"/>
          <w:szCs w:val="24"/>
          <w:lang w:val="sr-Latn-CS"/>
        </w:rPr>
        <w:t>, a</w:t>
      </w:r>
      <w:r w:rsidRPr="0017299D">
        <w:rPr>
          <w:sz w:val="24"/>
          <w:szCs w:val="24"/>
          <w:lang w:val="sr-Latn-CS"/>
        </w:rPr>
        <w:t>ž</w:t>
      </w:r>
      <w:r w:rsidR="003467B8" w:rsidRPr="0017299D">
        <w:rPr>
          <w:sz w:val="24"/>
          <w:szCs w:val="24"/>
          <w:lang w:val="sr-Latn-CS"/>
        </w:rPr>
        <w:t>urira</w:t>
      </w:r>
      <w:r w:rsidRPr="0017299D">
        <w:rPr>
          <w:sz w:val="24"/>
          <w:szCs w:val="24"/>
          <w:lang w:val="sr-Latn-CS"/>
        </w:rPr>
        <w:t>ju oglase</w:t>
      </w:r>
    </w:p>
    <w:p w:rsidR="003467B8" w:rsidRPr="0017299D" w:rsidRDefault="00403965" w:rsidP="000851FB">
      <w:pPr>
        <w:pStyle w:val="BodyText"/>
        <w:rPr>
          <w:sz w:val="24"/>
          <w:szCs w:val="24"/>
          <w:lang w:val="sr-Latn-CS"/>
        </w:rPr>
      </w:pPr>
      <w:r w:rsidRPr="0017299D">
        <w:rPr>
          <w:sz w:val="24"/>
          <w:szCs w:val="24"/>
          <w:u w:val="single"/>
          <w:lang w:val="sr-Latn-CS"/>
        </w:rPr>
        <w:t>Poslodavci</w:t>
      </w:r>
      <w:r w:rsidR="000851FB" w:rsidRPr="0017299D">
        <w:rPr>
          <w:sz w:val="24"/>
          <w:szCs w:val="24"/>
          <w:lang w:val="sr-Latn-CS"/>
        </w:rPr>
        <w:t>:</w:t>
      </w:r>
    </w:p>
    <w:p w:rsidR="00403965" w:rsidRPr="0017299D" w:rsidRDefault="00403965" w:rsidP="00403965">
      <w:pPr>
        <w:pStyle w:val="BodyText"/>
        <w:numPr>
          <w:ilvl w:val="0"/>
          <w:numId w:val="17"/>
        </w:numPr>
        <w:rPr>
          <w:sz w:val="24"/>
          <w:szCs w:val="24"/>
          <w:lang w:val="sr-Latn-CS"/>
        </w:rPr>
      </w:pPr>
      <w:r w:rsidRPr="0017299D">
        <w:rPr>
          <w:sz w:val="24"/>
          <w:szCs w:val="24"/>
          <w:lang w:val="sr-Latn-CS"/>
        </w:rPr>
        <w:t>Šalju odabranoj zadruzi oglas za posao</w:t>
      </w:r>
    </w:p>
    <w:p w:rsidR="000851FB" w:rsidRPr="0017299D" w:rsidRDefault="00403965" w:rsidP="00640EBE">
      <w:pPr>
        <w:pStyle w:val="BodyText"/>
        <w:numPr>
          <w:ilvl w:val="0"/>
          <w:numId w:val="17"/>
        </w:numPr>
        <w:rPr>
          <w:sz w:val="24"/>
          <w:szCs w:val="24"/>
          <w:lang w:val="sr-Latn-CS"/>
        </w:rPr>
      </w:pPr>
      <w:r w:rsidRPr="0017299D">
        <w:rPr>
          <w:sz w:val="24"/>
          <w:szCs w:val="24"/>
          <w:lang w:val="sr-Latn-CS"/>
        </w:rPr>
        <w:t>Mogu zahtevati povlačenje oglasa kao i njegovo ažuriranje</w:t>
      </w:r>
    </w:p>
    <w:p w:rsidR="003467B8" w:rsidRPr="0017299D" w:rsidRDefault="00403965" w:rsidP="00403965">
      <w:pPr>
        <w:pStyle w:val="BodyText"/>
        <w:numPr>
          <w:ilvl w:val="0"/>
          <w:numId w:val="17"/>
        </w:numPr>
        <w:rPr>
          <w:sz w:val="24"/>
          <w:szCs w:val="24"/>
          <w:lang w:val="sr-Latn-CS"/>
        </w:rPr>
      </w:pPr>
      <w:r w:rsidRPr="0017299D">
        <w:rPr>
          <w:sz w:val="24"/>
          <w:szCs w:val="24"/>
          <w:lang w:val="sr-Latn-CS"/>
        </w:rPr>
        <w:t>Imaju mogućnost o</w:t>
      </w:r>
      <w:r w:rsidR="000851FB" w:rsidRPr="0017299D">
        <w:rPr>
          <w:sz w:val="24"/>
          <w:szCs w:val="24"/>
          <w:lang w:val="sr-Latn-CS"/>
        </w:rPr>
        <w:t>cen</w:t>
      </w:r>
      <w:r w:rsidRPr="0017299D">
        <w:rPr>
          <w:sz w:val="24"/>
          <w:szCs w:val="24"/>
          <w:lang w:val="sr-Latn-CS"/>
        </w:rPr>
        <w:t xml:space="preserve">jivanja </w:t>
      </w:r>
      <w:r w:rsidR="000851FB" w:rsidRPr="0017299D">
        <w:rPr>
          <w:sz w:val="24"/>
          <w:szCs w:val="24"/>
          <w:lang w:val="sr-Latn-CS"/>
        </w:rPr>
        <w:t>radnika</w:t>
      </w:r>
    </w:p>
    <w:p w:rsidR="003467B8" w:rsidRDefault="003467B8" w:rsidP="00D96EF7">
      <w:pPr>
        <w:pStyle w:val="BodyText"/>
        <w:rPr>
          <w:lang w:val="sr-Latn-CS"/>
        </w:rPr>
      </w:pPr>
    </w:p>
    <w:p w:rsidR="008D46AF" w:rsidRDefault="005A054F" w:rsidP="0017299D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t>Znanja i veštine potrebne za izradu projekta</w:t>
      </w:r>
      <w:bookmarkEnd w:id="4"/>
    </w:p>
    <w:p w:rsidR="00B559F9" w:rsidRDefault="00B559F9" w:rsidP="00B559F9">
      <w:pPr>
        <w:rPr>
          <w:lang w:val="sr-Latn-CS"/>
        </w:rPr>
      </w:pPr>
    </w:p>
    <w:p w:rsidR="00B559F9" w:rsidRPr="00B559F9" w:rsidRDefault="00B559F9" w:rsidP="00B559F9">
      <w:pPr>
        <w:ind w:left="720"/>
        <w:rPr>
          <w:sz w:val="24"/>
          <w:szCs w:val="24"/>
          <w:u w:val="single"/>
          <w:lang w:val="sr-Latn-CS"/>
        </w:rPr>
      </w:pPr>
      <w:r w:rsidRPr="00B559F9">
        <w:rPr>
          <w:sz w:val="24"/>
          <w:szCs w:val="24"/>
          <w:u w:val="single"/>
          <w:lang w:val="sr-Latn-CS"/>
        </w:rPr>
        <w:t>Potrebna znanja:</w:t>
      </w:r>
    </w:p>
    <w:p w:rsidR="00B559F9" w:rsidRPr="00B559F9" w:rsidRDefault="00B559F9" w:rsidP="00B559F9">
      <w:pPr>
        <w:numPr>
          <w:ilvl w:val="0"/>
          <w:numId w:val="36"/>
        </w:numPr>
        <w:rPr>
          <w:sz w:val="32"/>
          <w:szCs w:val="32"/>
          <w:lang w:val="sr-Latn-CS"/>
        </w:rPr>
      </w:pPr>
      <w:r w:rsidRPr="00B559F9">
        <w:rPr>
          <w:sz w:val="24"/>
          <w:szCs w:val="24"/>
        </w:rPr>
        <w:t>HTML5, CSS, Javascript(JQuery)</w:t>
      </w:r>
    </w:p>
    <w:p w:rsidR="00B559F9" w:rsidRPr="00B559F9" w:rsidRDefault="00B559F9" w:rsidP="00B559F9">
      <w:pPr>
        <w:numPr>
          <w:ilvl w:val="0"/>
          <w:numId w:val="36"/>
        </w:numPr>
        <w:rPr>
          <w:sz w:val="32"/>
          <w:szCs w:val="32"/>
          <w:lang w:val="sr-Latn-CS"/>
        </w:rPr>
      </w:pPr>
      <w:r w:rsidRPr="00B559F9">
        <w:rPr>
          <w:sz w:val="24"/>
          <w:szCs w:val="24"/>
        </w:rPr>
        <w:t>ASP.Net, C#, Java, MySQL</w:t>
      </w:r>
    </w:p>
    <w:p w:rsidR="00B559F9" w:rsidRPr="00B559F9" w:rsidRDefault="00B559F9" w:rsidP="00B559F9">
      <w:pPr>
        <w:numPr>
          <w:ilvl w:val="0"/>
          <w:numId w:val="36"/>
        </w:numPr>
        <w:rPr>
          <w:sz w:val="24"/>
          <w:szCs w:val="24"/>
          <w:lang w:val="sr-Latn-CS"/>
        </w:rPr>
      </w:pPr>
      <w:r w:rsidRPr="00B559F9">
        <w:rPr>
          <w:sz w:val="24"/>
          <w:szCs w:val="24"/>
          <w:lang w:val="sr-Latn-CS"/>
        </w:rPr>
        <w:t>Timski duh</w:t>
      </w:r>
    </w:p>
    <w:p w:rsidR="00B559F9" w:rsidRDefault="00B559F9" w:rsidP="00B559F9">
      <w:pPr>
        <w:rPr>
          <w:lang w:val="sr-Latn-CS"/>
        </w:rPr>
      </w:pPr>
    </w:p>
    <w:p w:rsidR="00B559F9" w:rsidRPr="00B559F9" w:rsidRDefault="00B559F9" w:rsidP="00B559F9">
      <w:pPr>
        <w:rPr>
          <w:sz w:val="24"/>
          <w:szCs w:val="24"/>
          <w:lang w:val="sr-Latn-CS"/>
        </w:rPr>
      </w:pPr>
      <w:r>
        <w:rPr>
          <w:lang w:val="sr-Latn-CS"/>
        </w:rPr>
        <w:tab/>
      </w:r>
      <w:r w:rsidRPr="00B559F9">
        <w:rPr>
          <w:sz w:val="24"/>
          <w:szCs w:val="24"/>
          <w:u w:val="single"/>
          <w:lang w:val="sr-Latn-CS"/>
        </w:rPr>
        <w:t>Znanja članova tima</w:t>
      </w:r>
      <w:r w:rsidRPr="00B559F9">
        <w:rPr>
          <w:sz w:val="24"/>
          <w:szCs w:val="24"/>
          <w:lang w:val="sr-Latn-CS"/>
        </w:rPr>
        <w:t>:</w:t>
      </w:r>
    </w:p>
    <w:p w:rsidR="00C62AB1" w:rsidRPr="00087493" w:rsidRDefault="00C62AB1" w:rsidP="00414033">
      <w:pPr>
        <w:pStyle w:val="Heading1"/>
        <w:numPr>
          <w:ilvl w:val="0"/>
          <w:numId w:val="0"/>
        </w:numPr>
        <w:ind w:left="720" w:firstLine="720"/>
        <w:rPr>
          <w:rFonts w:ascii="Times New Roman" w:hAnsi="Times New Roman"/>
          <w:b w:val="0"/>
          <w:bCs/>
          <w:sz w:val="22"/>
          <w:szCs w:val="18"/>
          <w:lang w:val="sr-Latn-CS"/>
        </w:rPr>
      </w:pPr>
      <w:r w:rsidRPr="00087493">
        <w:rPr>
          <w:rFonts w:ascii="Times New Roman" w:hAnsi="Times New Roman"/>
          <w:b w:val="0"/>
          <w:bCs/>
          <w:sz w:val="22"/>
          <w:szCs w:val="18"/>
          <w:lang w:val="sr-Latn-CS"/>
        </w:rPr>
        <w:t>Pavle Kuzmanovic 16667</w:t>
      </w:r>
    </w:p>
    <w:p w:rsidR="00C62AB1" w:rsidRDefault="00C62AB1" w:rsidP="00414033">
      <w:pPr>
        <w:pStyle w:val="NormalWeb"/>
        <w:numPr>
          <w:ilvl w:val="0"/>
          <w:numId w:val="18"/>
        </w:numPr>
      </w:pPr>
      <w:r>
        <w:t xml:space="preserve">Rad u HTML5, CSS, Javascript(JQuery), </w:t>
      </w:r>
      <w:r w:rsidR="00C67E6D">
        <w:t>ASP.</w:t>
      </w:r>
      <w:r>
        <w:t>Net, C#, Java, C++,C</w:t>
      </w:r>
    </w:p>
    <w:p w:rsidR="00C62AB1" w:rsidRDefault="00C62AB1" w:rsidP="00414033">
      <w:pPr>
        <w:pStyle w:val="NormalWeb"/>
        <w:numPr>
          <w:ilvl w:val="0"/>
          <w:numId w:val="18"/>
        </w:numPr>
      </w:pPr>
      <w:r>
        <w:t xml:space="preserve">Rad sa bazom podataka MySQL </w:t>
      </w:r>
    </w:p>
    <w:p w:rsidR="00944E19" w:rsidRDefault="00414033" w:rsidP="00944E19">
      <w:pPr>
        <w:pStyle w:val="NormalWeb"/>
        <w:numPr>
          <w:ilvl w:val="0"/>
          <w:numId w:val="18"/>
        </w:numPr>
        <w:rPr>
          <w:lang w:val="sr-Latn-CS"/>
        </w:rPr>
      </w:pPr>
      <w:r>
        <w:t>Rad u Azure Data studio-u</w:t>
      </w:r>
      <w:r w:rsidR="00944E19" w:rsidRPr="00944E19">
        <w:rPr>
          <w:lang w:val="sr-Latn-CS"/>
        </w:rPr>
        <w:t xml:space="preserve"> </w:t>
      </w:r>
    </w:p>
    <w:p w:rsidR="00414033" w:rsidRPr="00944E19" w:rsidRDefault="00944E19" w:rsidP="00944E19">
      <w:pPr>
        <w:pStyle w:val="NormalWeb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Rad u Eclipse-u</w:t>
      </w:r>
    </w:p>
    <w:p w:rsidR="00414033" w:rsidRDefault="00C62AB1" w:rsidP="00414033">
      <w:pPr>
        <w:pStyle w:val="NormalWeb"/>
        <w:numPr>
          <w:ilvl w:val="0"/>
          <w:numId w:val="18"/>
        </w:numPr>
      </w:pPr>
      <w:r>
        <w:t xml:space="preserve">Rad u Photoshop-u </w:t>
      </w:r>
    </w:p>
    <w:p w:rsidR="00C62AB1" w:rsidRDefault="00C62AB1" w:rsidP="00414033">
      <w:pPr>
        <w:pStyle w:val="NormalWeb"/>
        <w:numPr>
          <w:ilvl w:val="0"/>
          <w:numId w:val="18"/>
        </w:numPr>
      </w:pPr>
      <w:r>
        <w:t xml:space="preserve">Razvijene komunikacione sposobnosti </w:t>
      </w:r>
    </w:p>
    <w:p w:rsidR="00C62AB1" w:rsidRPr="00414033" w:rsidRDefault="002B5D6C" w:rsidP="00414033">
      <w:pPr>
        <w:pStyle w:val="NormalWeb"/>
        <w:numPr>
          <w:ilvl w:val="0"/>
          <w:numId w:val="18"/>
        </w:numPr>
      </w:pPr>
      <w:r>
        <w:t>Vi</w:t>
      </w:r>
      <w:r w:rsidR="00414033">
        <w:t>š</w:t>
      </w:r>
      <w:r>
        <w:t>egodi</w:t>
      </w:r>
      <w:r w:rsidR="00414033">
        <w:t>š</w:t>
      </w:r>
      <w:r>
        <w:t>nje iskustvo ste</w:t>
      </w:r>
      <w:r w:rsidR="00414033">
        <w:t>č</w:t>
      </w:r>
      <w:r>
        <w:t>eno radom</w:t>
      </w:r>
      <w:r w:rsidR="00414033">
        <w:t xml:space="preserve"> preko</w:t>
      </w:r>
      <w:r>
        <w:t xml:space="preserve"> studentski</w:t>
      </w:r>
      <w:r w:rsidR="00414033">
        <w:t>h</w:t>
      </w:r>
      <w:r>
        <w:t xml:space="preserve"> zadruga</w:t>
      </w:r>
    </w:p>
    <w:p w:rsidR="00C62AB1" w:rsidRDefault="00C62AB1" w:rsidP="005A054F">
      <w:pPr>
        <w:pStyle w:val="BodyText"/>
        <w:rPr>
          <w:lang w:val="sr-Latn-CS"/>
        </w:rPr>
      </w:pPr>
    </w:p>
    <w:p w:rsidR="00AF2BE1" w:rsidRDefault="00AF2BE1" w:rsidP="00414033">
      <w:pPr>
        <w:pStyle w:val="BodyText"/>
        <w:ind w:firstLine="720"/>
        <w:rPr>
          <w:sz w:val="22"/>
          <w:szCs w:val="22"/>
          <w:lang w:val="sr-Latn-CS"/>
        </w:rPr>
      </w:pPr>
    </w:p>
    <w:p w:rsidR="00AF2BE1" w:rsidRDefault="00AF2BE1" w:rsidP="00414033">
      <w:pPr>
        <w:pStyle w:val="BodyText"/>
        <w:ind w:firstLine="720"/>
        <w:rPr>
          <w:sz w:val="22"/>
          <w:szCs w:val="22"/>
          <w:lang w:val="sr-Latn-CS"/>
        </w:rPr>
      </w:pPr>
    </w:p>
    <w:p w:rsidR="00414033" w:rsidRPr="00087493" w:rsidRDefault="00C62AB1" w:rsidP="00414033">
      <w:pPr>
        <w:pStyle w:val="BodyText"/>
        <w:ind w:firstLine="720"/>
        <w:rPr>
          <w:sz w:val="22"/>
          <w:szCs w:val="22"/>
          <w:lang w:val="sr-Latn-CS"/>
        </w:rPr>
      </w:pPr>
      <w:r w:rsidRPr="00087493">
        <w:rPr>
          <w:sz w:val="22"/>
          <w:szCs w:val="22"/>
          <w:lang w:val="sr-Latn-CS"/>
        </w:rPr>
        <w:lastRenderedPageBreak/>
        <w:t>Luka Djordjevic 18149</w:t>
      </w:r>
    </w:p>
    <w:p w:rsidR="008D46AF" w:rsidRDefault="008D46AF" w:rsidP="008D46AF">
      <w:pPr>
        <w:pStyle w:val="NormalWeb"/>
        <w:numPr>
          <w:ilvl w:val="0"/>
          <w:numId w:val="18"/>
        </w:numPr>
      </w:pPr>
      <w:r>
        <w:t>Rad u HTML5, CSS, Javascript(JQuery), ASP.Net, C#, Java, C++,C</w:t>
      </w:r>
    </w:p>
    <w:p w:rsidR="00C62AB1" w:rsidRPr="00944E19" w:rsidRDefault="002B5D6C" w:rsidP="008D46AF">
      <w:pPr>
        <w:pStyle w:val="NormalWeb"/>
        <w:numPr>
          <w:ilvl w:val="0"/>
          <w:numId w:val="18"/>
        </w:numPr>
        <w:rPr>
          <w:lang w:val="sr-Latn-CS"/>
        </w:rPr>
      </w:pPr>
      <w:r>
        <w:t xml:space="preserve">Rad sa bazom podataka MySQL </w:t>
      </w:r>
    </w:p>
    <w:p w:rsidR="00944E19" w:rsidRDefault="00944E19" w:rsidP="00944E19">
      <w:pPr>
        <w:pStyle w:val="NormalWeb"/>
        <w:numPr>
          <w:ilvl w:val="0"/>
          <w:numId w:val="18"/>
        </w:numPr>
      </w:pPr>
      <w:r>
        <w:t>Rad u Azure Data studio-u</w:t>
      </w:r>
    </w:p>
    <w:p w:rsidR="00944E19" w:rsidRPr="008D46AF" w:rsidRDefault="00944E19" w:rsidP="008D46AF">
      <w:pPr>
        <w:pStyle w:val="NormalWeb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Rad u Eclipse-u</w:t>
      </w:r>
    </w:p>
    <w:p w:rsidR="00387678" w:rsidRPr="00387678" w:rsidRDefault="008D46AF" w:rsidP="00387678">
      <w:pPr>
        <w:pStyle w:val="NormalWeb"/>
        <w:numPr>
          <w:ilvl w:val="0"/>
          <w:numId w:val="18"/>
        </w:numPr>
        <w:rPr>
          <w:sz w:val="22"/>
          <w:szCs w:val="22"/>
          <w:lang w:val="sr-Latn-CS"/>
        </w:rPr>
      </w:pPr>
      <w:r>
        <w:t>Kreativnost</w:t>
      </w:r>
      <w:r w:rsidR="00944E19">
        <w:t xml:space="preserve"> i odgovornost</w:t>
      </w:r>
    </w:p>
    <w:p w:rsidR="00C67E6D" w:rsidRPr="00087493" w:rsidRDefault="00C62AB1" w:rsidP="00387678">
      <w:pPr>
        <w:pStyle w:val="NormalWeb"/>
        <w:ind w:left="720" w:firstLine="720"/>
        <w:rPr>
          <w:sz w:val="22"/>
          <w:szCs w:val="22"/>
          <w:lang w:val="sr-Latn-CS"/>
        </w:rPr>
      </w:pPr>
      <w:r w:rsidRPr="00087493">
        <w:rPr>
          <w:sz w:val="22"/>
          <w:szCs w:val="22"/>
          <w:lang w:val="sr-Latn-CS"/>
        </w:rPr>
        <w:t>Stefan Atanaskovic 17011</w:t>
      </w:r>
    </w:p>
    <w:p w:rsidR="008D46AF" w:rsidRDefault="008D46AF" w:rsidP="008D46AF">
      <w:pPr>
        <w:pStyle w:val="NormalWeb"/>
        <w:numPr>
          <w:ilvl w:val="0"/>
          <w:numId w:val="18"/>
        </w:numPr>
      </w:pPr>
      <w:r>
        <w:t>Rad u HTML5, CSS, Javascript(JQuery), ASP.Net, C#, Java, C++,C</w:t>
      </w:r>
    </w:p>
    <w:p w:rsidR="008D46AF" w:rsidRDefault="008D46AF" w:rsidP="008D46AF">
      <w:pPr>
        <w:pStyle w:val="NormalWeb"/>
        <w:numPr>
          <w:ilvl w:val="0"/>
          <w:numId w:val="18"/>
        </w:numPr>
      </w:pPr>
      <w:r>
        <w:t xml:space="preserve">Rad sa bazom podataka MySQL </w:t>
      </w:r>
    </w:p>
    <w:p w:rsidR="002B5D6C" w:rsidRDefault="008D46AF" w:rsidP="008D46AF">
      <w:pPr>
        <w:pStyle w:val="NormalWeb"/>
        <w:numPr>
          <w:ilvl w:val="0"/>
          <w:numId w:val="18"/>
        </w:numPr>
      </w:pPr>
      <w:r>
        <w:t xml:space="preserve">Poznavanje </w:t>
      </w:r>
      <w:r w:rsidR="002B5D6C">
        <w:t>Figma</w:t>
      </w:r>
      <w:r>
        <w:t>-e</w:t>
      </w:r>
    </w:p>
    <w:p w:rsidR="00944E19" w:rsidRPr="00944E19" w:rsidRDefault="00944E19" w:rsidP="00944E19">
      <w:pPr>
        <w:pStyle w:val="NormalWeb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Rad u Eclipse-u</w:t>
      </w:r>
    </w:p>
    <w:p w:rsidR="00944E19" w:rsidRDefault="00944E19" w:rsidP="008D46AF">
      <w:pPr>
        <w:pStyle w:val="NormalWeb"/>
        <w:numPr>
          <w:ilvl w:val="0"/>
          <w:numId w:val="18"/>
        </w:numPr>
      </w:pPr>
      <w:r>
        <w:t xml:space="preserve">Upornost </w:t>
      </w:r>
    </w:p>
    <w:p w:rsidR="00C67E6D" w:rsidRDefault="00C67E6D" w:rsidP="00387678">
      <w:pPr>
        <w:pStyle w:val="NormalWeb"/>
      </w:pPr>
    </w:p>
    <w:p w:rsidR="008D46AF" w:rsidRPr="007941A7" w:rsidRDefault="00C67E6D" w:rsidP="008D46AF">
      <w:pPr>
        <w:pStyle w:val="NormalWeb"/>
        <w:ind w:left="720"/>
        <w:rPr>
          <w:u w:val="single"/>
        </w:rPr>
      </w:pPr>
      <w:r w:rsidRPr="007941A7">
        <w:rPr>
          <w:u w:val="single"/>
        </w:rPr>
        <w:t xml:space="preserve">Rizik za uspešnu realizaciju projekta: </w:t>
      </w:r>
    </w:p>
    <w:p w:rsidR="00C67E6D" w:rsidRDefault="00C67E6D" w:rsidP="008D46AF">
      <w:pPr>
        <w:pStyle w:val="NormalWeb"/>
        <w:numPr>
          <w:ilvl w:val="0"/>
          <w:numId w:val="23"/>
        </w:numPr>
        <w:ind w:left="2160"/>
      </w:pPr>
      <w:r>
        <w:t xml:space="preserve">Nedostatak vremena </w:t>
      </w:r>
    </w:p>
    <w:p w:rsidR="00C67E6D" w:rsidRDefault="00C67E6D" w:rsidP="008D46AF">
      <w:pPr>
        <w:pStyle w:val="NormalWeb"/>
        <w:numPr>
          <w:ilvl w:val="0"/>
          <w:numId w:val="22"/>
        </w:numPr>
        <w:ind w:left="2160"/>
      </w:pPr>
      <w:r>
        <w:t>Ne</w:t>
      </w:r>
      <w:r w:rsidR="008D46AF">
        <w:t>usaglašenost mišljenja</w:t>
      </w:r>
    </w:p>
    <w:p w:rsidR="00C67E6D" w:rsidRDefault="00C67E6D" w:rsidP="00D96EF7">
      <w:pPr>
        <w:pStyle w:val="BodyText"/>
        <w:rPr>
          <w:lang w:val="sr-Latn-CS"/>
        </w:rPr>
      </w:pPr>
    </w:p>
    <w:p w:rsidR="00C67E6D" w:rsidRPr="00C67E6D" w:rsidRDefault="00835400" w:rsidP="00C67E6D">
      <w:pPr>
        <w:pStyle w:val="Heading1"/>
        <w:rPr>
          <w:lang w:eastAsia="en-US"/>
        </w:rPr>
      </w:pPr>
      <w:bookmarkStart w:id="5" w:name="_Toc507815240"/>
      <w:r>
        <w:rPr>
          <w:lang w:val="sr-Latn-CS"/>
        </w:rPr>
        <w:t>Cilj i motivacija tima</w:t>
      </w:r>
      <w:bookmarkEnd w:id="5"/>
    </w:p>
    <w:p w:rsidR="00C67E6D" w:rsidRPr="007941A7" w:rsidRDefault="00C67E6D" w:rsidP="008D46AF">
      <w:pPr>
        <w:pStyle w:val="Heading1"/>
        <w:numPr>
          <w:ilvl w:val="0"/>
          <w:numId w:val="0"/>
        </w:numPr>
        <w:ind w:left="720" w:firstLine="720"/>
        <w:rPr>
          <w:u w:val="single"/>
          <w:lang w:eastAsia="en-US"/>
        </w:rPr>
      </w:pPr>
      <w:r w:rsidRPr="007941A7">
        <w:rPr>
          <w:b w:val="0"/>
          <w:bCs/>
          <w:u w:val="single"/>
        </w:rPr>
        <w:t>Cilj tima</w:t>
      </w:r>
      <w:r w:rsidRPr="007941A7">
        <w:rPr>
          <w:u w:val="single"/>
        </w:rPr>
        <w:t xml:space="preserve">: </w:t>
      </w:r>
    </w:p>
    <w:p w:rsidR="00C67E6D" w:rsidRDefault="00C67E6D" w:rsidP="008D46AF">
      <w:pPr>
        <w:pStyle w:val="NormalWeb"/>
        <w:numPr>
          <w:ilvl w:val="3"/>
          <w:numId w:val="22"/>
        </w:numPr>
      </w:pPr>
      <w:r>
        <w:t xml:space="preserve">Sticanje iskustva u timskom radu </w:t>
      </w:r>
    </w:p>
    <w:p w:rsidR="008D46AF" w:rsidRDefault="008D46AF" w:rsidP="008D46AF">
      <w:pPr>
        <w:pStyle w:val="NormalWeb"/>
        <w:numPr>
          <w:ilvl w:val="3"/>
          <w:numId w:val="22"/>
        </w:numPr>
      </w:pPr>
      <w:r>
        <w:t>Buduća saradnja</w:t>
      </w:r>
    </w:p>
    <w:p w:rsidR="008D46AF" w:rsidRDefault="008D46AF" w:rsidP="008D46AF">
      <w:pPr>
        <w:pStyle w:val="NormalWeb"/>
        <w:numPr>
          <w:ilvl w:val="3"/>
          <w:numId w:val="22"/>
        </w:numPr>
      </w:pPr>
      <w:r>
        <w:t xml:space="preserve">Obezbeđivanje kvaliteta </w:t>
      </w:r>
    </w:p>
    <w:p w:rsidR="008D46AF" w:rsidRDefault="008D46AF" w:rsidP="008D46AF">
      <w:pPr>
        <w:pStyle w:val="NormalWeb"/>
        <w:numPr>
          <w:ilvl w:val="3"/>
          <w:numId w:val="22"/>
        </w:numPr>
      </w:pPr>
      <w:r>
        <w:t>Pokrivanje zahteva korisnika</w:t>
      </w:r>
    </w:p>
    <w:p w:rsidR="008D46AF" w:rsidRDefault="008D46AF" w:rsidP="008D46AF">
      <w:pPr>
        <w:pStyle w:val="NormalWeb"/>
        <w:numPr>
          <w:ilvl w:val="3"/>
          <w:numId w:val="22"/>
        </w:numPr>
      </w:pPr>
      <w:r>
        <w:t>Rešavanje problema</w:t>
      </w:r>
    </w:p>
    <w:p w:rsidR="00C67E6D" w:rsidRDefault="00C67E6D" w:rsidP="008D46AF">
      <w:pPr>
        <w:pStyle w:val="NormalWeb"/>
        <w:numPr>
          <w:ilvl w:val="3"/>
          <w:numId w:val="22"/>
        </w:numPr>
      </w:pPr>
      <w:r>
        <w:t xml:space="preserve">Lični napredak </w:t>
      </w:r>
    </w:p>
    <w:p w:rsidR="00C67E6D" w:rsidRDefault="00C67E6D" w:rsidP="00087493">
      <w:pPr>
        <w:pStyle w:val="NormalWeb"/>
        <w:numPr>
          <w:ilvl w:val="3"/>
          <w:numId w:val="22"/>
        </w:numPr>
      </w:pPr>
      <w:r>
        <w:t xml:space="preserve">Razvoj komunikacije u timu </w:t>
      </w:r>
    </w:p>
    <w:p w:rsidR="00087493" w:rsidRDefault="00C67E6D" w:rsidP="00944E19">
      <w:pPr>
        <w:pStyle w:val="NormalWeb"/>
        <w:numPr>
          <w:ilvl w:val="3"/>
          <w:numId w:val="22"/>
        </w:numPr>
      </w:pPr>
      <w:r>
        <w:lastRenderedPageBreak/>
        <w:t xml:space="preserve">Sticanje iskustva u razvoju realnih softverskih proizvoda </w:t>
      </w:r>
    </w:p>
    <w:p w:rsidR="00087493" w:rsidRPr="007941A7" w:rsidRDefault="00087493" w:rsidP="00087493">
      <w:pPr>
        <w:pStyle w:val="Heading1"/>
        <w:numPr>
          <w:ilvl w:val="0"/>
          <w:numId w:val="0"/>
        </w:numPr>
        <w:ind w:left="720"/>
        <w:rPr>
          <w:u w:val="single"/>
          <w:lang w:eastAsia="en-US"/>
        </w:rPr>
      </w:pPr>
      <w:r w:rsidRPr="007941A7">
        <w:rPr>
          <w:b w:val="0"/>
          <w:bCs/>
          <w:u w:val="single"/>
        </w:rPr>
        <w:t>Ciljevi članova tima</w:t>
      </w:r>
      <w:r w:rsidRPr="007941A7">
        <w:rPr>
          <w:u w:val="single"/>
        </w:rPr>
        <w:t xml:space="preserve">: </w:t>
      </w:r>
    </w:p>
    <w:p w:rsidR="00087493" w:rsidRDefault="00087493" w:rsidP="00C67E6D">
      <w:pPr>
        <w:pStyle w:val="BodyText"/>
        <w:ind w:left="1440"/>
        <w:rPr>
          <w:lang w:val="sr-Latn-CS"/>
        </w:rPr>
      </w:pPr>
    </w:p>
    <w:p w:rsidR="0018431D" w:rsidRPr="00087493" w:rsidRDefault="00C67E6D" w:rsidP="0018431D">
      <w:pPr>
        <w:pStyle w:val="BodyText"/>
        <w:ind w:firstLine="720"/>
        <w:rPr>
          <w:sz w:val="24"/>
          <w:szCs w:val="24"/>
        </w:rPr>
      </w:pPr>
      <w:r w:rsidRPr="0017299D">
        <w:rPr>
          <w:sz w:val="24"/>
          <w:szCs w:val="24"/>
          <w:lang w:val="sr-Latn-CS"/>
        </w:rPr>
        <w:t>Pavle Kuzmanovic 16667</w:t>
      </w:r>
      <w:r w:rsidRPr="0017299D">
        <w:rPr>
          <w:sz w:val="24"/>
          <w:szCs w:val="24"/>
        </w:rPr>
        <w:t xml:space="preserve"> </w:t>
      </w:r>
    </w:p>
    <w:p w:rsidR="0018431D" w:rsidRPr="0018431D" w:rsidRDefault="0018431D" w:rsidP="0018431D">
      <w:pPr>
        <w:pStyle w:val="NormalWeb"/>
        <w:numPr>
          <w:ilvl w:val="0"/>
          <w:numId w:val="24"/>
        </w:numPr>
      </w:pPr>
      <w:r>
        <w:t>Sticanje iskustva u projektovanju softvera</w:t>
      </w:r>
    </w:p>
    <w:p w:rsidR="00C67E6D" w:rsidRPr="00087493" w:rsidRDefault="00087493" w:rsidP="0018431D">
      <w:pPr>
        <w:pStyle w:val="BodyText"/>
        <w:numPr>
          <w:ilvl w:val="0"/>
          <w:numId w:val="25"/>
        </w:numPr>
      </w:pPr>
      <w:r w:rsidRPr="00087493">
        <w:rPr>
          <w:sz w:val="24"/>
          <w:szCs w:val="24"/>
        </w:rPr>
        <w:t>Unapređenje liderskih sposobnosti</w:t>
      </w:r>
      <w:r w:rsidR="0018431D" w:rsidRPr="0018431D">
        <w:rPr>
          <w:sz w:val="28"/>
          <w:szCs w:val="28"/>
        </w:rPr>
        <w:t xml:space="preserve">, </w:t>
      </w:r>
      <w:r w:rsidR="00C67E6D" w:rsidRPr="0018431D">
        <w:rPr>
          <w:sz w:val="24"/>
          <w:szCs w:val="24"/>
        </w:rPr>
        <w:t>znanja u projektovanju baza podataka</w:t>
      </w:r>
      <w:r w:rsidR="0018431D" w:rsidRPr="0018431D">
        <w:rPr>
          <w:sz w:val="28"/>
          <w:szCs w:val="28"/>
          <w:lang w:eastAsia="en-US"/>
        </w:rPr>
        <w:t xml:space="preserve">, </w:t>
      </w:r>
      <w:r w:rsidR="00C67E6D" w:rsidRPr="0018431D">
        <w:rPr>
          <w:sz w:val="24"/>
          <w:szCs w:val="24"/>
        </w:rPr>
        <w:t>znanja u backend programiranju</w:t>
      </w:r>
      <w:r w:rsidR="0018431D" w:rsidRPr="0018431D">
        <w:rPr>
          <w:sz w:val="32"/>
          <w:szCs w:val="32"/>
          <w:lang w:eastAsia="en-US"/>
        </w:rPr>
        <w:t xml:space="preserve">, </w:t>
      </w:r>
      <w:r w:rsidR="00C67E6D" w:rsidRPr="0018431D">
        <w:rPr>
          <w:sz w:val="24"/>
          <w:szCs w:val="24"/>
        </w:rPr>
        <w:t>u frontend programniranju</w:t>
      </w:r>
      <w:r w:rsidR="0018431D" w:rsidRPr="0018431D">
        <w:rPr>
          <w:sz w:val="24"/>
          <w:szCs w:val="24"/>
        </w:rPr>
        <w:t xml:space="preserve"> </w:t>
      </w:r>
      <w:r w:rsidR="0018431D" w:rsidRPr="0018431D">
        <w:rPr>
          <w:sz w:val="28"/>
          <w:szCs w:val="28"/>
          <w:lang w:eastAsia="en-US"/>
        </w:rPr>
        <w:t xml:space="preserve">i </w:t>
      </w:r>
      <w:r w:rsidR="00C67E6D" w:rsidRPr="0018431D">
        <w:rPr>
          <w:sz w:val="24"/>
          <w:szCs w:val="24"/>
        </w:rPr>
        <w:t>komunikacionih sposobnosti</w:t>
      </w:r>
      <w:r w:rsidR="0018431D">
        <w:rPr>
          <w:sz w:val="24"/>
          <w:szCs w:val="24"/>
        </w:rPr>
        <w:t>.</w:t>
      </w:r>
    </w:p>
    <w:p w:rsidR="00C67E6D" w:rsidRDefault="00C67E6D" w:rsidP="00C67E6D">
      <w:pPr>
        <w:pStyle w:val="BodyText"/>
        <w:ind w:left="1440"/>
        <w:rPr>
          <w:lang w:val="sr-Latn-CS"/>
        </w:rPr>
      </w:pPr>
    </w:p>
    <w:p w:rsidR="00C67E6D" w:rsidRPr="0017299D" w:rsidRDefault="00C67E6D" w:rsidP="00C67E6D">
      <w:pPr>
        <w:pStyle w:val="BodyText"/>
        <w:ind w:left="1440"/>
        <w:rPr>
          <w:sz w:val="24"/>
          <w:szCs w:val="24"/>
          <w:lang w:val="sr-Latn-CS"/>
        </w:rPr>
      </w:pPr>
      <w:r w:rsidRPr="0017299D">
        <w:rPr>
          <w:sz w:val="24"/>
          <w:szCs w:val="24"/>
          <w:lang w:val="sr-Latn-CS"/>
        </w:rPr>
        <w:t>Luka Djordjevic 18149</w:t>
      </w:r>
    </w:p>
    <w:p w:rsidR="00087493" w:rsidRPr="00087493" w:rsidRDefault="00087493" w:rsidP="00087493">
      <w:pPr>
        <w:pStyle w:val="NormalWeb"/>
        <w:numPr>
          <w:ilvl w:val="0"/>
          <w:numId w:val="26"/>
        </w:numPr>
      </w:pPr>
      <w:r>
        <w:t xml:space="preserve">Učenje novih tehnologija i razvijanje dosadašnjih veština </w:t>
      </w:r>
    </w:p>
    <w:p w:rsidR="00C67E6D" w:rsidRDefault="00C67E6D" w:rsidP="0018431D">
      <w:pPr>
        <w:pStyle w:val="NormalWeb"/>
        <w:numPr>
          <w:ilvl w:val="0"/>
          <w:numId w:val="26"/>
        </w:numPr>
      </w:pPr>
      <w:r>
        <w:t xml:space="preserve">Sticanje iskustva u </w:t>
      </w:r>
      <w:r w:rsidR="0018431D">
        <w:t xml:space="preserve">frontend </w:t>
      </w:r>
      <w:r>
        <w:t>i backend programiranju</w:t>
      </w:r>
      <w:r w:rsidR="0018431D">
        <w:t xml:space="preserve">, </w:t>
      </w:r>
      <w:r w:rsidR="00087493">
        <w:t>u timskom radu</w:t>
      </w:r>
      <w:r w:rsidR="0018431D">
        <w:t xml:space="preserve"> I </w:t>
      </w:r>
      <w:r>
        <w:t>projektovanju softvera</w:t>
      </w:r>
      <w:r w:rsidR="0018431D">
        <w:t>.</w:t>
      </w:r>
    </w:p>
    <w:p w:rsidR="00C67E6D" w:rsidRDefault="00C67E6D" w:rsidP="00087493">
      <w:pPr>
        <w:pStyle w:val="BodyText"/>
        <w:ind w:left="0"/>
        <w:rPr>
          <w:lang w:val="sr-Latn-CS"/>
        </w:rPr>
      </w:pPr>
    </w:p>
    <w:p w:rsidR="00C67E6D" w:rsidRPr="0017299D" w:rsidRDefault="00C67E6D" w:rsidP="00C67E6D">
      <w:pPr>
        <w:pStyle w:val="BodyText"/>
        <w:ind w:left="1440"/>
        <w:rPr>
          <w:sz w:val="24"/>
          <w:szCs w:val="24"/>
          <w:lang w:val="sr-Latn-CS"/>
        </w:rPr>
      </w:pPr>
      <w:r w:rsidRPr="0017299D">
        <w:rPr>
          <w:sz w:val="24"/>
          <w:szCs w:val="24"/>
          <w:lang w:val="sr-Latn-CS"/>
        </w:rPr>
        <w:t>Stefan Atanaskovic 17011</w:t>
      </w:r>
    </w:p>
    <w:p w:rsidR="00C67E6D" w:rsidRDefault="00C67E6D" w:rsidP="0018431D">
      <w:pPr>
        <w:pStyle w:val="NormalWeb"/>
        <w:numPr>
          <w:ilvl w:val="0"/>
          <w:numId w:val="27"/>
        </w:numPr>
      </w:pPr>
      <w:r>
        <w:t>Sticanje iskustva u backend programiranju</w:t>
      </w:r>
      <w:r w:rsidR="0018431D">
        <w:t>, u</w:t>
      </w:r>
      <w:r>
        <w:t>napređenje znanja u frontend programiranju</w:t>
      </w:r>
      <w:r w:rsidR="0018431D">
        <w:t>, u</w:t>
      </w:r>
      <w:r>
        <w:t>čenje novih tehnologija i razvijanje dosadašnjih veština</w:t>
      </w:r>
      <w:r w:rsidR="0018431D">
        <w:t>.</w:t>
      </w:r>
    </w:p>
    <w:p w:rsidR="00C67E6D" w:rsidRDefault="00C67E6D" w:rsidP="00087493">
      <w:pPr>
        <w:pStyle w:val="NormalWeb"/>
        <w:numPr>
          <w:ilvl w:val="0"/>
          <w:numId w:val="27"/>
        </w:numPr>
      </w:pPr>
      <w:r>
        <w:t>Unapredjenje socijalnih sposobnosti</w:t>
      </w:r>
      <w:r w:rsidR="0018431D">
        <w:t>.</w:t>
      </w:r>
    </w:p>
    <w:p w:rsidR="00C67E6D" w:rsidRPr="00C67E6D" w:rsidRDefault="00C67E6D" w:rsidP="00C67E6D">
      <w:pPr>
        <w:pStyle w:val="BodyText"/>
        <w:ind w:left="1440"/>
        <w:rPr>
          <w:lang w:val="sr-Latn-CS"/>
        </w:rPr>
      </w:pPr>
    </w:p>
    <w:p w:rsidR="00C67E6D" w:rsidRPr="00D96EF7" w:rsidRDefault="00C67E6D" w:rsidP="00835400">
      <w:pPr>
        <w:pStyle w:val="BodyText"/>
        <w:rPr>
          <w:lang w:val="sr-Latn-CS"/>
        </w:rPr>
      </w:pPr>
    </w:p>
    <w:p w:rsidR="00835400" w:rsidRPr="007941A7" w:rsidRDefault="00087493" w:rsidP="00835400">
      <w:pPr>
        <w:pStyle w:val="BodyText"/>
        <w:rPr>
          <w:rFonts w:ascii="Arial" w:hAnsi="Arial" w:cs="Arial"/>
          <w:sz w:val="24"/>
          <w:szCs w:val="24"/>
          <w:u w:val="single"/>
          <w:lang w:val="sr-Latn-CS"/>
        </w:rPr>
      </w:pPr>
      <w:r w:rsidRPr="007941A7">
        <w:rPr>
          <w:rFonts w:ascii="Arial" w:hAnsi="Arial" w:cs="Arial"/>
          <w:sz w:val="24"/>
          <w:szCs w:val="24"/>
          <w:u w:val="single"/>
          <w:lang w:val="sr-Latn-CS"/>
        </w:rPr>
        <w:t>O</w:t>
      </w:r>
      <w:r w:rsidR="00835400" w:rsidRPr="007941A7">
        <w:rPr>
          <w:rFonts w:ascii="Arial" w:hAnsi="Arial" w:cs="Arial"/>
          <w:sz w:val="24"/>
          <w:szCs w:val="24"/>
          <w:u w:val="single"/>
          <w:lang w:val="sr-Latn-CS"/>
        </w:rPr>
        <w:t>sobine članova tima (tip ličnosti)</w:t>
      </w:r>
      <w:r w:rsidRPr="007941A7">
        <w:rPr>
          <w:rFonts w:ascii="Arial" w:hAnsi="Arial" w:cs="Arial"/>
          <w:sz w:val="24"/>
          <w:szCs w:val="24"/>
          <w:u w:val="single"/>
          <w:lang w:val="sr-Latn-CS"/>
        </w:rPr>
        <w:t>:</w:t>
      </w:r>
    </w:p>
    <w:p w:rsidR="00C67E6D" w:rsidRDefault="00C67E6D" w:rsidP="00087493">
      <w:pPr>
        <w:pStyle w:val="NormalWeb"/>
        <w:ind w:left="1440"/>
      </w:pPr>
      <w:r>
        <w:t>o Pavle Kuzmanovi</w:t>
      </w:r>
      <w:r w:rsidR="0018431D">
        <w:t>ć</w:t>
      </w:r>
    </w:p>
    <w:p w:rsidR="00C67E6D" w:rsidRDefault="00C67E6D" w:rsidP="00087493">
      <w:pPr>
        <w:pStyle w:val="NormalWeb"/>
        <w:numPr>
          <w:ilvl w:val="0"/>
          <w:numId w:val="28"/>
        </w:numPr>
      </w:pPr>
      <w:r>
        <w:t xml:space="preserve">Ličnost motivisana zadatkom </w:t>
      </w:r>
    </w:p>
    <w:p w:rsidR="00C67E6D" w:rsidRDefault="00C67E6D" w:rsidP="00087493">
      <w:pPr>
        <w:pStyle w:val="NormalWeb"/>
        <w:numPr>
          <w:ilvl w:val="0"/>
          <w:numId w:val="28"/>
        </w:numPr>
      </w:pPr>
      <w:r>
        <w:t xml:space="preserve">Odgovoran </w:t>
      </w:r>
    </w:p>
    <w:p w:rsidR="00C67E6D" w:rsidRDefault="00C67E6D" w:rsidP="00087493">
      <w:pPr>
        <w:pStyle w:val="NormalWeb"/>
        <w:numPr>
          <w:ilvl w:val="0"/>
          <w:numId w:val="28"/>
        </w:numPr>
      </w:pPr>
      <w:r>
        <w:t xml:space="preserve">Posvećen završavanju obaveza i zadataka </w:t>
      </w:r>
    </w:p>
    <w:p w:rsidR="00087493" w:rsidRDefault="00087493" w:rsidP="00087493">
      <w:pPr>
        <w:pStyle w:val="NormalWeb"/>
        <w:numPr>
          <w:ilvl w:val="0"/>
          <w:numId w:val="28"/>
        </w:numPr>
      </w:pPr>
      <w:r>
        <w:t>Kreativan I snalažljiv</w:t>
      </w:r>
    </w:p>
    <w:p w:rsidR="00C67E6D" w:rsidRDefault="00C67E6D" w:rsidP="00087493">
      <w:pPr>
        <w:pStyle w:val="NormalWeb"/>
        <w:ind w:left="1440"/>
      </w:pPr>
      <w:r>
        <w:t>o Luka Djordjevi</w:t>
      </w:r>
      <w:r w:rsidR="0018431D">
        <w:t>ć</w:t>
      </w:r>
    </w:p>
    <w:p w:rsidR="00C67E6D" w:rsidRDefault="00C67E6D" w:rsidP="00087493">
      <w:pPr>
        <w:pStyle w:val="NormalWeb"/>
        <w:numPr>
          <w:ilvl w:val="0"/>
          <w:numId w:val="29"/>
        </w:numPr>
      </w:pPr>
      <w:r>
        <w:t xml:space="preserve">Ličnost motivisana zadatkom </w:t>
      </w:r>
    </w:p>
    <w:p w:rsidR="00C67E6D" w:rsidRDefault="00C67E6D" w:rsidP="00087493">
      <w:pPr>
        <w:pStyle w:val="NormalWeb"/>
        <w:numPr>
          <w:ilvl w:val="0"/>
          <w:numId w:val="29"/>
        </w:numPr>
      </w:pPr>
      <w:r>
        <w:t>Odgovor</w:t>
      </w:r>
      <w:r w:rsidR="0018431D">
        <w:t>an</w:t>
      </w:r>
      <w:r>
        <w:t xml:space="preserve"> </w:t>
      </w:r>
    </w:p>
    <w:p w:rsidR="00C67E6D" w:rsidRDefault="00087493" w:rsidP="00087493">
      <w:pPr>
        <w:pStyle w:val="NormalWeb"/>
        <w:numPr>
          <w:ilvl w:val="0"/>
          <w:numId w:val="29"/>
        </w:numPr>
      </w:pPr>
      <w:r>
        <w:lastRenderedPageBreak/>
        <w:t>Timski igra</w:t>
      </w:r>
      <w:r w:rsidR="0018431D">
        <w:t>č</w:t>
      </w:r>
    </w:p>
    <w:p w:rsidR="007941A7" w:rsidRDefault="0018431D" w:rsidP="00087493">
      <w:pPr>
        <w:pStyle w:val="NormalWeb"/>
        <w:numPr>
          <w:ilvl w:val="0"/>
          <w:numId w:val="29"/>
        </w:numPr>
      </w:pPr>
      <w:r>
        <w:t>Kreativan</w:t>
      </w:r>
    </w:p>
    <w:p w:rsidR="00C67E6D" w:rsidRDefault="00C67E6D" w:rsidP="00087493">
      <w:pPr>
        <w:pStyle w:val="NormalWeb"/>
        <w:ind w:left="1440"/>
      </w:pPr>
      <w:r>
        <w:t xml:space="preserve">o </w:t>
      </w:r>
      <w:r w:rsidR="00C00E65">
        <w:rPr>
          <w:lang w:val="sr-Latn-CS"/>
        </w:rPr>
        <w:t>Stefan Atanaskovi</w:t>
      </w:r>
      <w:r w:rsidR="0018431D">
        <w:rPr>
          <w:lang w:val="sr-Latn-CS"/>
        </w:rPr>
        <w:t>ć</w:t>
      </w:r>
    </w:p>
    <w:p w:rsidR="00C67E6D" w:rsidRDefault="00C67E6D" w:rsidP="00087493">
      <w:pPr>
        <w:pStyle w:val="NormalWeb"/>
        <w:numPr>
          <w:ilvl w:val="0"/>
          <w:numId w:val="30"/>
        </w:numPr>
      </w:pPr>
      <w:r>
        <w:t xml:space="preserve">Ličnost motivisana zadatkom i rešavanjem problema </w:t>
      </w:r>
    </w:p>
    <w:p w:rsidR="00C67E6D" w:rsidRDefault="00C67E6D" w:rsidP="00087493">
      <w:pPr>
        <w:pStyle w:val="NormalWeb"/>
        <w:numPr>
          <w:ilvl w:val="0"/>
          <w:numId w:val="30"/>
        </w:numPr>
      </w:pPr>
      <w:r>
        <w:t xml:space="preserve">Motivisan i željan novih saznanja i prijateljstava </w:t>
      </w:r>
    </w:p>
    <w:p w:rsidR="007941A7" w:rsidRDefault="007941A7" w:rsidP="00087493">
      <w:pPr>
        <w:pStyle w:val="NormalWeb"/>
        <w:numPr>
          <w:ilvl w:val="0"/>
          <w:numId w:val="30"/>
        </w:numPr>
      </w:pPr>
      <w:r>
        <w:t>Snalažljiv</w:t>
      </w:r>
    </w:p>
    <w:p w:rsidR="00C67E6D" w:rsidRPr="00D96EF7" w:rsidRDefault="00C67E6D" w:rsidP="00835400">
      <w:pPr>
        <w:pStyle w:val="BodyText"/>
        <w:rPr>
          <w:lang w:val="sr-Latn-CS"/>
        </w:rPr>
      </w:pPr>
    </w:p>
    <w:p w:rsidR="00C00E65" w:rsidRPr="00C00E65" w:rsidRDefault="00835400" w:rsidP="00C00E65">
      <w:pPr>
        <w:pStyle w:val="Heading1"/>
        <w:rPr>
          <w:lang w:eastAsia="en-US"/>
        </w:rPr>
      </w:pPr>
      <w:bookmarkStart w:id="6" w:name="_Toc507815241"/>
      <w:r>
        <w:rPr>
          <w:lang w:val="sr-Latn-CS"/>
        </w:rPr>
        <w:t>Vođa tima</w:t>
      </w:r>
      <w:bookmarkEnd w:id="6"/>
    </w:p>
    <w:p w:rsidR="00C00E65" w:rsidRPr="007941A7" w:rsidRDefault="00C00E65" w:rsidP="007941A7">
      <w:pPr>
        <w:pStyle w:val="Heading1"/>
        <w:numPr>
          <w:ilvl w:val="0"/>
          <w:numId w:val="0"/>
        </w:numPr>
        <w:ind w:left="720" w:firstLine="720"/>
        <w:rPr>
          <w:rFonts w:ascii="Times New Roman" w:hAnsi="Times New Roman"/>
          <w:b w:val="0"/>
          <w:bCs/>
          <w:u w:val="single"/>
          <w:lang w:eastAsia="en-US"/>
        </w:rPr>
      </w:pPr>
      <w:r w:rsidRPr="007941A7">
        <w:rPr>
          <w:rFonts w:ascii="Times New Roman" w:hAnsi="Times New Roman"/>
          <w:b w:val="0"/>
          <w:bCs/>
          <w:u w:val="single"/>
        </w:rPr>
        <w:t xml:space="preserve">Kriterijumi za izbor vođe tima: </w:t>
      </w:r>
    </w:p>
    <w:p w:rsidR="00C00E65" w:rsidRDefault="00C00E65" w:rsidP="007941A7">
      <w:pPr>
        <w:pStyle w:val="NormalWeb"/>
        <w:numPr>
          <w:ilvl w:val="0"/>
          <w:numId w:val="32"/>
        </w:numPr>
      </w:pPr>
      <w:r>
        <w:t xml:space="preserve">Socijalne sposobnosti i organizacione veštine </w:t>
      </w:r>
    </w:p>
    <w:p w:rsidR="00C00E65" w:rsidRDefault="007941A7" w:rsidP="007941A7">
      <w:pPr>
        <w:pStyle w:val="NormalWeb"/>
        <w:numPr>
          <w:ilvl w:val="0"/>
          <w:numId w:val="32"/>
        </w:numPr>
      </w:pPr>
      <w:r>
        <w:t>Dobro poznavanje</w:t>
      </w:r>
      <w:r w:rsidR="00C00E65">
        <w:t xml:space="preserve"> tehnologije za izradu projekta </w:t>
      </w:r>
    </w:p>
    <w:p w:rsidR="00C00E65" w:rsidRDefault="00C00E65" w:rsidP="007941A7">
      <w:pPr>
        <w:pStyle w:val="NormalWeb"/>
        <w:numPr>
          <w:ilvl w:val="0"/>
          <w:numId w:val="32"/>
        </w:numPr>
      </w:pPr>
      <w:r>
        <w:t xml:space="preserve">Sposobnost motivacije ostatka tima </w:t>
      </w:r>
    </w:p>
    <w:p w:rsidR="00C00E65" w:rsidRDefault="00C00E65" w:rsidP="007941A7">
      <w:pPr>
        <w:pStyle w:val="NormalWeb"/>
        <w:numPr>
          <w:ilvl w:val="0"/>
          <w:numId w:val="32"/>
        </w:numPr>
      </w:pPr>
      <w:r>
        <w:t xml:space="preserve">Neformalno obrazovanje </w:t>
      </w:r>
    </w:p>
    <w:p w:rsidR="00C00E65" w:rsidRDefault="007941A7" w:rsidP="00C00E65">
      <w:pPr>
        <w:pStyle w:val="NormalWeb"/>
        <w:numPr>
          <w:ilvl w:val="0"/>
          <w:numId w:val="32"/>
        </w:numPr>
      </w:pPr>
      <w:r>
        <w:t>Razumevanje teme projekta</w:t>
      </w:r>
    </w:p>
    <w:p w:rsidR="00C00E65" w:rsidRPr="00D96EF7" w:rsidRDefault="00C00E65" w:rsidP="00835400">
      <w:pPr>
        <w:pStyle w:val="BodyText"/>
        <w:rPr>
          <w:lang w:val="sr-Latn-CS"/>
        </w:rPr>
      </w:pPr>
    </w:p>
    <w:p w:rsidR="00835400" w:rsidRPr="007941A7" w:rsidRDefault="00835400" w:rsidP="00835400">
      <w:pPr>
        <w:pStyle w:val="BodyText"/>
        <w:rPr>
          <w:sz w:val="24"/>
          <w:szCs w:val="24"/>
          <w:u w:val="single"/>
          <w:lang w:val="sr-Latn-RS"/>
        </w:rPr>
      </w:pPr>
      <w:r w:rsidRPr="007941A7">
        <w:rPr>
          <w:sz w:val="24"/>
          <w:szCs w:val="24"/>
          <w:u w:val="single"/>
          <w:lang w:val="sr-Latn-RS"/>
        </w:rPr>
        <w:t xml:space="preserve">Obrazložiti izbor vođe tima </w:t>
      </w:r>
    </w:p>
    <w:p w:rsidR="00C00E65" w:rsidRDefault="00C00E65" w:rsidP="007941A7">
      <w:pPr>
        <w:pStyle w:val="NormalWeb"/>
        <w:ind w:left="720" w:firstLine="720"/>
      </w:pPr>
      <w:r>
        <w:t>Vi</w:t>
      </w:r>
      <w:r w:rsidR="007941A7">
        <w:t>š</w:t>
      </w:r>
      <w:r>
        <w:t>egodisnje iskustvo ste</w:t>
      </w:r>
      <w:r w:rsidR="007941A7">
        <w:t>č</w:t>
      </w:r>
      <w:r>
        <w:t xml:space="preserve">eno radom </w:t>
      </w:r>
      <w:r w:rsidR="007941A7">
        <w:t>preko</w:t>
      </w:r>
      <w:r>
        <w:t xml:space="preserve"> studentski</w:t>
      </w:r>
      <w:r w:rsidR="007941A7">
        <w:t>h</w:t>
      </w:r>
      <w:r>
        <w:t xml:space="preserve"> zadruga</w:t>
      </w:r>
      <w:r w:rsidR="007941A7">
        <w:t>.</w:t>
      </w:r>
    </w:p>
    <w:p w:rsidR="00C00E65" w:rsidRDefault="00C00E65" w:rsidP="00835400">
      <w:pPr>
        <w:pStyle w:val="BodyText"/>
        <w:rPr>
          <w:lang w:val="sr-Latn-RS"/>
        </w:rPr>
      </w:pPr>
    </w:p>
    <w:p w:rsidR="00995C29" w:rsidRDefault="00D62E1E" w:rsidP="00995C29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:rsidR="00C00E65" w:rsidRPr="007941A7" w:rsidRDefault="00C00E65" w:rsidP="007941A7">
      <w:pPr>
        <w:pStyle w:val="NormalWeb"/>
        <w:ind w:left="720"/>
        <w:rPr>
          <w:u w:val="single"/>
        </w:rPr>
      </w:pPr>
      <w:r w:rsidRPr="007941A7">
        <w:rPr>
          <w:u w:val="single"/>
        </w:rPr>
        <w:t xml:space="preserve">Načini komunikacije: </w:t>
      </w:r>
    </w:p>
    <w:p w:rsidR="00C00E65" w:rsidRDefault="00304DEC" w:rsidP="007941A7">
      <w:pPr>
        <w:pStyle w:val="NormalWeb"/>
        <w:numPr>
          <w:ilvl w:val="0"/>
          <w:numId w:val="34"/>
        </w:numPr>
      </w:pPr>
      <w:r>
        <w:t>Organizovani grupni sastanci</w:t>
      </w:r>
    </w:p>
    <w:p w:rsidR="00C00E65" w:rsidRDefault="00304DEC" w:rsidP="007941A7">
      <w:pPr>
        <w:pStyle w:val="NormalWeb"/>
        <w:numPr>
          <w:ilvl w:val="0"/>
          <w:numId w:val="34"/>
        </w:numPr>
      </w:pPr>
      <w:r>
        <w:t>K</w:t>
      </w:r>
      <w:r w:rsidR="00C00E65">
        <w:t xml:space="preserve">omunikaciju </w:t>
      </w:r>
      <w:r>
        <w:t xml:space="preserve">putem </w:t>
      </w:r>
      <w:r w:rsidR="00C00E65">
        <w:t>Discord</w:t>
      </w:r>
      <w:r>
        <w:t>-a</w:t>
      </w:r>
      <w:r w:rsidR="00C00E65">
        <w:t xml:space="preserve"> </w:t>
      </w:r>
    </w:p>
    <w:p w:rsidR="00C00E65" w:rsidRPr="007941A7" w:rsidRDefault="00C00E65" w:rsidP="007941A7">
      <w:pPr>
        <w:pStyle w:val="NormalWeb"/>
        <w:ind w:firstLine="720"/>
        <w:rPr>
          <w:u w:val="single"/>
        </w:rPr>
      </w:pPr>
      <w:r w:rsidRPr="007941A7">
        <w:rPr>
          <w:u w:val="single"/>
        </w:rPr>
        <w:t xml:space="preserve">Načini održavanja sastanaka: </w:t>
      </w:r>
    </w:p>
    <w:p w:rsidR="00C00E65" w:rsidRDefault="00C00E65" w:rsidP="007941A7">
      <w:pPr>
        <w:pStyle w:val="NormalWeb"/>
        <w:ind w:left="1440"/>
      </w:pPr>
      <w:r>
        <w:t>Sastanci će se održavati dva puta nedeljno u trajanju d</w:t>
      </w:r>
      <w:r w:rsidR="007941A7">
        <w:t>o</w:t>
      </w:r>
      <w:r>
        <w:t xml:space="preserve"> sat vremena. U zavisnosti od obaveza članova tima, sastanci će se održavati uživo ili preko Discorda-a. </w:t>
      </w:r>
      <w:r w:rsidR="00304DEC">
        <w:t>Teme sastanka će biti realizacija projekta, problemi, potencijalna rešenja i predlozi za unapređenje rada tima.</w:t>
      </w:r>
    </w:p>
    <w:p w:rsidR="00C00E65" w:rsidRDefault="00C00E65" w:rsidP="007941A7">
      <w:pPr>
        <w:pStyle w:val="NormalWeb"/>
        <w:ind w:left="720"/>
      </w:pPr>
      <w:r w:rsidRPr="007941A7">
        <w:rPr>
          <w:u w:val="single"/>
        </w:rPr>
        <w:t xml:space="preserve">Evidencija o odlukama </w:t>
      </w:r>
      <w:r>
        <w:t xml:space="preserve">u toku izrade projekta će biti vođena u vidu word dokumenta koji će se nalaziti na OneDrive-u. </w:t>
      </w:r>
    </w:p>
    <w:p w:rsidR="00C00E65" w:rsidRDefault="00C00E65" w:rsidP="007941A7">
      <w:pPr>
        <w:pStyle w:val="NormalWeb"/>
        <w:ind w:left="720"/>
      </w:pPr>
      <w:r w:rsidRPr="007941A7">
        <w:rPr>
          <w:u w:val="single"/>
        </w:rPr>
        <w:lastRenderedPageBreak/>
        <w:t>Načini razmene podataka</w:t>
      </w:r>
      <w:r>
        <w:t xml:space="preserve"> će se odvijati preko BitBucket-a u kome će se čuvati aktuelne verzije projekta, dok će se ostali podaci skladišti na OneDrive-u.</w:t>
      </w:r>
    </w:p>
    <w:p w:rsidR="00835400" w:rsidRDefault="00835400" w:rsidP="00835400">
      <w:pPr>
        <w:pStyle w:val="Heading1"/>
        <w:rPr>
          <w:lang w:val="sr-Latn-CS"/>
        </w:rPr>
      </w:pPr>
      <w:bookmarkStart w:id="8" w:name="_Toc507815243"/>
      <w:r>
        <w:rPr>
          <w:lang w:val="sr-Latn-CS"/>
        </w:rPr>
        <w:t>Planiranje vremena</w:t>
      </w:r>
      <w:bookmarkEnd w:id="8"/>
    </w:p>
    <w:p w:rsidR="00C00E65" w:rsidRPr="007941A7" w:rsidRDefault="00C00E65" w:rsidP="007941A7">
      <w:pPr>
        <w:pStyle w:val="NormalWeb"/>
        <w:ind w:firstLine="720"/>
        <w:rPr>
          <w:u w:val="single"/>
        </w:rPr>
      </w:pPr>
      <w:r w:rsidRPr="007941A7">
        <w:rPr>
          <w:u w:val="single"/>
        </w:rPr>
        <w:t xml:space="preserve">Prosečan nedeljni broj sati rada na izradi projekta (pojedinačno i timski): </w:t>
      </w:r>
    </w:p>
    <w:p w:rsidR="00C00E65" w:rsidRDefault="00C00E65" w:rsidP="007941A7">
      <w:pPr>
        <w:pStyle w:val="NormalWeb"/>
        <w:ind w:left="720" w:firstLine="720"/>
      </w:pPr>
      <w:r>
        <w:t>Pojedinačno - svaki član tima će na projektu raditi maksimalno 1</w:t>
      </w:r>
      <w:r w:rsidR="002B5D6C">
        <w:t>0</w:t>
      </w:r>
      <w:r>
        <w:t xml:space="preserve"> sati nedeljno </w:t>
      </w:r>
    </w:p>
    <w:p w:rsidR="00C00E65" w:rsidRDefault="00C00E65" w:rsidP="007941A7">
      <w:pPr>
        <w:pStyle w:val="NormalWeb"/>
        <w:ind w:left="720" w:firstLine="720"/>
      </w:pPr>
      <w:r>
        <w:t xml:space="preserve">Timski - članovi tima će zajedno na projektu raditi oko </w:t>
      </w:r>
      <w:r w:rsidR="002B5D6C">
        <w:t>5</w:t>
      </w:r>
      <w:r>
        <w:t xml:space="preserve"> sati nedeljno </w:t>
      </w:r>
    </w:p>
    <w:p w:rsidR="00C00E65" w:rsidRDefault="00C00E65" w:rsidP="007941A7">
      <w:pPr>
        <w:pStyle w:val="NormalWeb"/>
        <w:ind w:left="720" w:firstLine="720"/>
      </w:pPr>
      <w:r>
        <w:t>Ukupan broj sati rada na izradi projekta će biti oko 1</w:t>
      </w:r>
      <w:r w:rsidR="00AD2158">
        <w:t>5</w:t>
      </w:r>
      <w:r>
        <w:t xml:space="preserve">0 sati </w:t>
      </w:r>
    </w:p>
    <w:p w:rsidR="00C00E65" w:rsidRPr="00C00E65" w:rsidRDefault="00C00E65" w:rsidP="00C00E65">
      <w:pPr>
        <w:ind w:left="720"/>
        <w:rPr>
          <w:lang w:val="sr-Latn-CS"/>
        </w:rPr>
      </w:pPr>
    </w:p>
    <w:p w:rsidR="00835400" w:rsidRDefault="00835400" w:rsidP="00835400">
      <w:pPr>
        <w:pStyle w:val="BodyText"/>
        <w:rPr>
          <w:lang w:val="sr-Latn-RS"/>
        </w:rPr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09B0" w:rsidRDefault="00BB09B0">
      <w:r>
        <w:separator/>
      </w:r>
    </w:p>
  </w:endnote>
  <w:endnote w:type="continuationSeparator" w:id="0">
    <w:p w:rsidR="00BB09B0" w:rsidRDefault="00BB0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833378">
            <w:rPr>
              <w:lang w:val="sr-Latn-CS"/>
            </w:rPr>
            <w:t>Dominus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833378">
            <w:rPr>
              <w:lang w:val="sr-Latn-CS"/>
            </w:rPr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09B0" w:rsidRDefault="00BB09B0">
      <w:r>
        <w:separator/>
      </w:r>
    </w:p>
  </w:footnote>
  <w:footnote w:type="continuationSeparator" w:id="0">
    <w:p w:rsidR="00BB09B0" w:rsidRDefault="00BB0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833378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Dominus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833378">
          <w:pPr>
            <w:rPr>
              <w:lang w:val="sr-Latn-CS"/>
            </w:rPr>
          </w:pPr>
          <w:r>
            <w:rPr>
              <w:lang w:val="sr-Latn-CS"/>
            </w:rPr>
            <w:t>UposliMe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833378">
            <w:rPr>
              <w:lang w:val="sr-Latn-CS"/>
            </w:rPr>
            <w:t>02</w:t>
          </w:r>
          <w:r w:rsidR="006F61C6" w:rsidRPr="006D0694">
            <w:rPr>
              <w:lang w:val="sr-Latn-CS"/>
            </w:rPr>
            <w:t>.0</w:t>
          </w:r>
          <w:r w:rsidR="00833378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99074C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2343C5" w:rsidRPr="006D0694" w:rsidRDefault="006F61C6" w:rsidP="002B4765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833378">
            <w:rPr>
              <w:lang w:val="sr-Latn-CS"/>
            </w:rPr>
            <w:t xml:space="preserve"> UposliMe 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CD1382"/>
    <w:multiLevelType w:val="hybridMultilevel"/>
    <w:tmpl w:val="49D4B0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9FA4C16"/>
    <w:multiLevelType w:val="hybridMultilevel"/>
    <w:tmpl w:val="6C2C60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0C6081"/>
    <w:multiLevelType w:val="hybridMultilevel"/>
    <w:tmpl w:val="15DC0B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A41D90"/>
    <w:multiLevelType w:val="hybridMultilevel"/>
    <w:tmpl w:val="C974FD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B6F73E2"/>
    <w:multiLevelType w:val="hybridMultilevel"/>
    <w:tmpl w:val="52F86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0765CEA"/>
    <w:multiLevelType w:val="hybridMultilevel"/>
    <w:tmpl w:val="ECB46A28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1" w15:restartNumberingAfterBreak="0">
    <w:nsid w:val="317A5AFC"/>
    <w:multiLevelType w:val="hybridMultilevel"/>
    <w:tmpl w:val="66F4FD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18A3423"/>
    <w:multiLevelType w:val="hybridMultilevel"/>
    <w:tmpl w:val="A1C69D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4" w15:restartNumberingAfterBreak="0">
    <w:nsid w:val="35C05710"/>
    <w:multiLevelType w:val="hybridMultilevel"/>
    <w:tmpl w:val="87F43A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546DEC"/>
    <w:multiLevelType w:val="hybridMultilevel"/>
    <w:tmpl w:val="50D2F2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046244"/>
    <w:multiLevelType w:val="hybridMultilevel"/>
    <w:tmpl w:val="2AB27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323703"/>
    <w:multiLevelType w:val="hybridMultilevel"/>
    <w:tmpl w:val="DEF63E80"/>
    <w:lvl w:ilvl="0" w:tplc="040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23" w15:restartNumberingAfterBreak="0">
    <w:nsid w:val="55A55E01"/>
    <w:multiLevelType w:val="hybridMultilevel"/>
    <w:tmpl w:val="35763D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9F84ECC"/>
    <w:multiLevelType w:val="hybridMultilevel"/>
    <w:tmpl w:val="75C8F3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07F29A5"/>
    <w:multiLevelType w:val="hybridMultilevel"/>
    <w:tmpl w:val="48D207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D160E56E">
      <w:numFmt w:val="bullet"/>
      <w:lvlText w:val="·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6BB5E8C"/>
    <w:multiLevelType w:val="hybridMultilevel"/>
    <w:tmpl w:val="D49A95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FA35AD"/>
    <w:multiLevelType w:val="hybridMultilevel"/>
    <w:tmpl w:val="BADC2C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F671ADE"/>
    <w:multiLevelType w:val="hybridMultilevel"/>
    <w:tmpl w:val="406E0E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FF67CDB"/>
    <w:multiLevelType w:val="hybridMultilevel"/>
    <w:tmpl w:val="462802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3944432"/>
    <w:multiLevelType w:val="hybridMultilevel"/>
    <w:tmpl w:val="EEC22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CB85FFD"/>
    <w:multiLevelType w:val="hybridMultilevel"/>
    <w:tmpl w:val="F4005C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FCA3442"/>
    <w:multiLevelType w:val="hybridMultilevel"/>
    <w:tmpl w:val="1F3A4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2313971">
    <w:abstractNumId w:val="0"/>
  </w:num>
  <w:num w:numId="2" w16cid:durableId="1786003299">
    <w:abstractNumId w:val="1"/>
  </w:num>
  <w:num w:numId="3" w16cid:durableId="2108846871">
    <w:abstractNumId w:val="3"/>
  </w:num>
  <w:num w:numId="4" w16cid:durableId="479425780">
    <w:abstractNumId w:val="27"/>
  </w:num>
  <w:num w:numId="5" w16cid:durableId="695463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40982811">
    <w:abstractNumId w:val="7"/>
  </w:num>
  <w:num w:numId="7" w16cid:durableId="118228160">
    <w:abstractNumId w:val="17"/>
  </w:num>
  <w:num w:numId="8" w16cid:durableId="19169392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21782813">
    <w:abstractNumId w:val="9"/>
  </w:num>
  <w:num w:numId="10" w16cid:durableId="156387867">
    <w:abstractNumId w:val="19"/>
  </w:num>
  <w:num w:numId="11" w16cid:durableId="1091778259">
    <w:abstractNumId w:val="21"/>
  </w:num>
  <w:num w:numId="12" w16cid:durableId="2025083385">
    <w:abstractNumId w:val="20"/>
  </w:num>
  <w:num w:numId="13" w16cid:durableId="119880736">
    <w:abstractNumId w:val="13"/>
  </w:num>
  <w:num w:numId="14" w16cid:durableId="1156727594">
    <w:abstractNumId w:val="15"/>
  </w:num>
  <w:num w:numId="15" w16cid:durableId="1488201538">
    <w:abstractNumId w:val="16"/>
  </w:num>
  <w:num w:numId="16" w16cid:durableId="1027636838">
    <w:abstractNumId w:val="32"/>
  </w:num>
  <w:num w:numId="17" w16cid:durableId="1775131262">
    <w:abstractNumId w:val="29"/>
  </w:num>
  <w:num w:numId="18" w16cid:durableId="1510023612">
    <w:abstractNumId w:val="22"/>
  </w:num>
  <w:num w:numId="19" w16cid:durableId="1469471860">
    <w:abstractNumId w:val="6"/>
  </w:num>
  <w:num w:numId="20" w16cid:durableId="251402988">
    <w:abstractNumId w:val="11"/>
  </w:num>
  <w:num w:numId="21" w16cid:durableId="2118987250">
    <w:abstractNumId w:val="23"/>
  </w:num>
  <w:num w:numId="22" w16cid:durableId="1520923246">
    <w:abstractNumId w:val="8"/>
  </w:num>
  <w:num w:numId="23" w16cid:durableId="913202596">
    <w:abstractNumId w:val="18"/>
  </w:num>
  <w:num w:numId="24" w16cid:durableId="856506222">
    <w:abstractNumId w:val="26"/>
  </w:num>
  <w:num w:numId="25" w16cid:durableId="367992725">
    <w:abstractNumId w:val="33"/>
  </w:num>
  <w:num w:numId="26" w16cid:durableId="1473594132">
    <w:abstractNumId w:val="31"/>
  </w:num>
  <w:num w:numId="27" w16cid:durableId="143084370">
    <w:abstractNumId w:val="5"/>
  </w:num>
  <w:num w:numId="28" w16cid:durableId="1424035298">
    <w:abstractNumId w:val="12"/>
  </w:num>
  <w:num w:numId="29" w16cid:durableId="1397388075">
    <w:abstractNumId w:val="30"/>
  </w:num>
  <w:num w:numId="30" w16cid:durableId="182548585">
    <w:abstractNumId w:val="25"/>
  </w:num>
  <w:num w:numId="31" w16cid:durableId="575941328">
    <w:abstractNumId w:val="28"/>
  </w:num>
  <w:num w:numId="32" w16cid:durableId="822770960">
    <w:abstractNumId w:val="10"/>
  </w:num>
  <w:num w:numId="33" w16cid:durableId="883753947">
    <w:abstractNumId w:val="24"/>
  </w:num>
  <w:num w:numId="34" w16cid:durableId="477379343">
    <w:abstractNumId w:val="4"/>
  </w:num>
  <w:num w:numId="35" w16cid:durableId="1621644027">
    <w:abstractNumId w:val="14"/>
  </w:num>
  <w:num w:numId="36" w16cid:durableId="589319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66CC5"/>
    <w:rsid w:val="000851FB"/>
    <w:rsid w:val="00087493"/>
    <w:rsid w:val="00097309"/>
    <w:rsid w:val="000F5EE8"/>
    <w:rsid w:val="00103833"/>
    <w:rsid w:val="00151CDF"/>
    <w:rsid w:val="00157DAE"/>
    <w:rsid w:val="0017299D"/>
    <w:rsid w:val="0018431D"/>
    <w:rsid w:val="00193B20"/>
    <w:rsid w:val="001E4E21"/>
    <w:rsid w:val="001F6798"/>
    <w:rsid w:val="00210E17"/>
    <w:rsid w:val="002343C5"/>
    <w:rsid w:val="00243FC2"/>
    <w:rsid w:val="0024759A"/>
    <w:rsid w:val="00252C60"/>
    <w:rsid w:val="00257501"/>
    <w:rsid w:val="00260B17"/>
    <w:rsid w:val="002B4765"/>
    <w:rsid w:val="002B5D6C"/>
    <w:rsid w:val="002B6CC3"/>
    <w:rsid w:val="002E16A3"/>
    <w:rsid w:val="00304DEC"/>
    <w:rsid w:val="003312BC"/>
    <w:rsid w:val="003467B8"/>
    <w:rsid w:val="0037716A"/>
    <w:rsid w:val="00387292"/>
    <w:rsid w:val="00387678"/>
    <w:rsid w:val="003A3A02"/>
    <w:rsid w:val="003A4834"/>
    <w:rsid w:val="003C6C27"/>
    <w:rsid w:val="003D5CA3"/>
    <w:rsid w:val="003E416D"/>
    <w:rsid w:val="003F7DFE"/>
    <w:rsid w:val="00403965"/>
    <w:rsid w:val="00414033"/>
    <w:rsid w:val="00422B0E"/>
    <w:rsid w:val="0046548E"/>
    <w:rsid w:val="00490DC7"/>
    <w:rsid w:val="00495821"/>
    <w:rsid w:val="004A22E8"/>
    <w:rsid w:val="004F4DFA"/>
    <w:rsid w:val="0053248E"/>
    <w:rsid w:val="005430FA"/>
    <w:rsid w:val="00555767"/>
    <w:rsid w:val="00574004"/>
    <w:rsid w:val="005A054F"/>
    <w:rsid w:val="005E2601"/>
    <w:rsid w:val="00614EF5"/>
    <w:rsid w:val="00640EBE"/>
    <w:rsid w:val="00641C86"/>
    <w:rsid w:val="00670936"/>
    <w:rsid w:val="00676728"/>
    <w:rsid w:val="006776CF"/>
    <w:rsid w:val="006D0694"/>
    <w:rsid w:val="006D41CE"/>
    <w:rsid w:val="006F61C6"/>
    <w:rsid w:val="007077DF"/>
    <w:rsid w:val="007941A7"/>
    <w:rsid w:val="007A2854"/>
    <w:rsid w:val="007E1F8E"/>
    <w:rsid w:val="007F4A6D"/>
    <w:rsid w:val="008075CE"/>
    <w:rsid w:val="0081471E"/>
    <w:rsid w:val="008217C1"/>
    <w:rsid w:val="00833378"/>
    <w:rsid w:val="00835400"/>
    <w:rsid w:val="0084235B"/>
    <w:rsid w:val="00851B00"/>
    <w:rsid w:val="00870F50"/>
    <w:rsid w:val="008A6830"/>
    <w:rsid w:val="008D46AF"/>
    <w:rsid w:val="008E29EF"/>
    <w:rsid w:val="008E3870"/>
    <w:rsid w:val="008F13A1"/>
    <w:rsid w:val="00912984"/>
    <w:rsid w:val="009207A8"/>
    <w:rsid w:val="0093054F"/>
    <w:rsid w:val="00935615"/>
    <w:rsid w:val="00944E19"/>
    <w:rsid w:val="0097734D"/>
    <w:rsid w:val="0099074C"/>
    <w:rsid w:val="00995C29"/>
    <w:rsid w:val="0099694D"/>
    <w:rsid w:val="00A13B7D"/>
    <w:rsid w:val="00A70277"/>
    <w:rsid w:val="00A70ACF"/>
    <w:rsid w:val="00A74DEF"/>
    <w:rsid w:val="00A834F3"/>
    <w:rsid w:val="00A97B47"/>
    <w:rsid w:val="00AB1DE2"/>
    <w:rsid w:val="00AC06A4"/>
    <w:rsid w:val="00AD2158"/>
    <w:rsid w:val="00AE7AE3"/>
    <w:rsid w:val="00AF2BE1"/>
    <w:rsid w:val="00B10BF0"/>
    <w:rsid w:val="00B357AD"/>
    <w:rsid w:val="00B40827"/>
    <w:rsid w:val="00B549D9"/>
    <w:rsid w:val="00B559F9"/>
    <w:rsid w:val="00B75D52"/>
    <w:rsid w:val="00B93575"/>
    <w:rsid w:val="00BB09B0"/>
    <w:rsid w:val="00BB7AAA"/>
    <w:rsid w:val="00BD39B8"/>
    <w:rsid w:val="00C00E65"/>
    <w:rsid w:val="00C24B5D"/>
    <w:rsid w:val="00C30C23"/>
    <w:rsid w:val="00C4723D"/>
    <w:rsid w:val="00C502CA"/>
    <w:rsid w:val="00C62AB1"/>
    <w:rsid w:val="00C64600"/>
    <w:rsid w:val="00C67E6D"/>
    <w:rsid w:val="00CC420E"/>
    <w:rsid w:val="00CF3778"/>
    <w:rsid w:val="00CF694C"/>
    <w:rsid w:val="00D001FB"/>
    <w:rsid w:val="00D104B9"/>
    <w:rsid w:val="00D24709"/>
    <w:rsid w:val="00D36260"/>
    <w:rsid w:val="00D62E1E"/>
    <w:rsid w:val="00D85592"/>
    <w:rsid w:val="00D85716"/>
    <w:rsid w:val="00D96EF7"/>
    <w:rsid w:val="00D97F08"/>
    <w:rsid w:val="00DF310B"/>
    <w:rsid w:val="00DF6AB1"/>
    <w:rsid w:val="00E464F7"/>
    <w:rsid w:val="00EA1072"/>
    <w:rsid w:val="00EB4996"/>
    <w:rsid w:val="00EC70CF"/>
    <w:rsid w:val="00F267E3"/>
    <w:rsid w:val="00F30ED9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62578-B487-4488-AC96-1DD9F3D9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</TotalTime>
  <Pages>9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Pavle</cp:lastModifiedBy>
  <cp:revision>2</cp:revision>
  <cp:lastPrinted>1999-04-23T12:49:00Z</cp:lastPrinted>
  <dcterms:created xsi:type="dcterms:W3CDTF">2023-03-08T22:46:00Z</dcterms:created>
  <dcterms:modified xsi:type="dcterms:W3CDTF">2023-03-08T22:46:00Z</dcterms:modified>
</cp:coreProperties>
</file>